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CE0" w:rsidRDefault="001D6C2F">
      <w:r>
        <w:rPr>
          <w:noProof/>
          <w:color w:val="000000"/>
        </w:rPr>
        <mc:AlternateContent>
          <mc:Choice Requires="wps">
            <w:drawing>
              <wp:anchor distT="0" distB="0" distL="114300" distR="114300" simplePos="0" relativeHeight="251658240" behindDoc="0" locked="0" layoutInCell="0" allowOverlap="1" wp14:anchorId="75B4C1E8" wp14:editId="327FE7A1">
                <wp:simplePos x="0" y="0"/>
                <wp:positionH relativeFrom="margin">
                  <wp:posOffset>-609599</wp:posOffset>
                </wp:positionH>
                <wp:positionV relativeFrom="margin">
                  <wp:align>top</wp:align>
                </wp:positionV>
                <wp:extent cx="7162800" cy="241935"/>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0" cy="2419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28800" w:type="dxa"/>
                              <w:jc w:val="center"/>
                              <w:tblCellMar>
                                <w:left w:w="0" w:type="dxa"/>
                                <w:right w:w="0" w:type="dxa"/>
                              </w:tblCellMar>
                              <w:tblLook w:val="04A0" w:firstRow="1" w:lastRow="0" w:firstColumn="1" w:lastColumn="0" w:noHBand="0" w:noVBand="1"/>
                            </w:tblPr>
                            <w:tblGrid>
                              <w:gridCol w:w="28800"/>
                            </w:tblGrid>
                            <w:tr w:rsidR="003C0CE0">
                              <w:trPr>
                                <w:jc w:val="center"/>
                              </w:trPr>
                              <w:tc>
                                <w:tcPr>
                                  <w:tcW w:w="0" w:type="auto"/>
                                  <w:shd w:val="clear" w:color="auto" w:fill="B5C0DF" w:themeFill="accent1" w:themeFillTint="66"/>
                                  <w:vAlign w:val="center"/>
                                </w:tcPr>
                                <w:p w:rsidR="003C0CE0" w:rsidRDefault="003C0CE0">
                                  <w:pPr>
                                    <w:pStyle w:val="Geenafstand"/>
                                    <w:rPr>
                                      <w:sz w:val="8"/>
                                      <w:szCs w:val="8"/>
                                    </w:rPr>
                                  </w:pPr>
                                </w:p>
                              </w:tc>
                            </w:tr>
                            <w:tr w:rsidR="003C0CE0">
                              <w:trPr>
                                <w:jc w:val="center"/>
                              </w:trPr>
                              <w:tc>
                                <w:tcPr>
                                  <w:tcW w:w="0" w:type="auto"/>
                                  <w:shd w:val="clear" w:color="auto" w:fill="4A66AC" w:themeFill="accent1"/>
                                  <w:vAlign w:val="center"/>
                                </w:tcPr>
                                <w:p w:rsidR="003C0CE0" w:rsidRDefault="003C0CE0">
                                  <w:pPr>
                                    <w:pStyle w:val="Geenafstand"/>
                                    <w:rPr>
                                      <w:sz w:val="16"/>
                                      <w:szCs w:val="16"/>
                                    </w:rPr>
                                  </w:pPr>
                                </w:p>
                              </w:tc>
                            </w:tr>
                            <w:tr w:rsidR="003C0CE0">
                              <w:trPr>
                                <w:jc w:val="center"/>
                              </w:trPr>
                              <w:tc>
                                <w:tcPr>
                                  <w:tcW w:w="0" w:type="auto"/>
                                  <w:shd w:val="clear" w:color="auto" w:fill="5AA2AE" w:themeFill="accent5"/>
                                  <w:vAlign w:val="center"/>
                                </w:tcPr>
                                <w:p w:rsidR="003C0CE0" w:rsidRDefault="003C0CE0">
                                  <w:pPr>
                                    <w:pStyle w:val="Geenafstand"/>
                                    <w:rPr>
                                      <w:sz w:val="8"/>
                                      <w:szCs w:val="8"/>
                                    </w:rPr>
                                  </w:pPr>
                                </w:p>
                              </w:tc>
                            </w:tr>
                          </w:tbl>
                          <w:p w:rsidR="003C0CE0" w:rsidRDefault="003C0CE0">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5B4C1E8" id="Rechthoek 3" o:spid="_x0000_s1026" style="position:absolute;margin-left:-48pt;margin-top:0;width:564pt;height:19.05pt;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" o:allowincell="f" filled="f" stroked="f">
                <v:textbox style="mso-fit-shape-to-text:t" inset="0,0,0,0">
                  <w:txbxContent>
                    <w:tbl>
                      <w:tblPr>
                        <w:tblW w:w="28800" w:type="dxa"/>
                        <w:jc w:val="center"/>
                        <w:tblCellMar>
                          <w:left w:w="0" w:type="dxa"/>
                          <w:right w:w="0" w:type="dxa"/>
                        </w:tblCellMar>
                        <w:tblLook w:val="04A0" w:firstRow="1" w:lastRow="0" w:firstColumn="1" w:lastColumn="0" w:noHBand="0" w:noVBand="1"/>
                      </w:tblPr>
                      <w:tblGrid>
                        <w:gridCol w:w="28800"/>
                      </w:tblGrid>
                      <w:tr w:rsidR="003C0CE0">
                        <w:trPr>
                          <w:jc w:val="center"/>
                        </w:trPr>
                        <w:tc>
                          <w:tcPr>
                            <w:tcW w:w="0" w:type="auto"/>
                            <w:shd w:val="clear" w:color="auto" w:fill="B5C0DF" w:themeFill="accent1" w:themeFillTint="66"/>
                            <w:vAlign w:val="center"/>
                          </w:tcPr>
                          <w:p w:rsidR="003C0CE0" w:rsidRDefault="003C0CE0">
                            <w:pPr>
                              <w:pStyle w:val="Geenafstand"/>
                              <w:rPr>
                                <w:sz w:val="8"/>
                                <w:szCs w:val="8"/>
                              </w:rPr>
                            </w:pPr>
                          </w:p>
                        </w:tc>
                      </w:tr>
                      <w:tr w:rsidR="003C0CE0">
                        <w:trPr>
                          <w:jc w:val="center"/>
                        </w:trPr>
                        <w:tc>
                          <w:tcPr>
                            <w:tcW w:w="0" w:type="auto"/>
                            <w:shd w:val="clear" w:color="auto" w:fill="4A66AC" w:themeFill="accent1"/>
                            <w:vAlign w:val="center"/>
                          </w:tcPr>
                          <w:p w:rsidR="003C0CE0" w:rsidRDefault="003C0CE0">
                            <w:pPr>
                              <w:pStyle w:val="Geenafstand"/>
                              <w:rPr>
                                <w:sz w:val="16"/>
                                <w:szCs w:val="16"/>
                              </w:rPr>
                            </w:pPr>
                          </w:p>
                        </w:tc>
                      </w:tr>
                      <w:tr w:rsidR="003C0CE0">
                        <w:trPr>
                          <w:jc w:val="center"/>
                        </w:trPr>
                        <w:tc>
                          <w:tcPr>
                            <w:tcW w:w="0" w:type="auto"/>
                            <w:shd w:val="clear" w:color="auto" w:fill="5AA2AE" w:themeFill="accent5"/>
                            <w:vAlign w:val="center"/>
                          </w:tcPr>
                          <w:p w:rsidR="003C0CE0" w:rsidRDefault="003C0CE0">
                            <w:pPr>
                              <w:pStyle w:val="Geenafstand"/>
                              <w:rPr>
                                <w:sz w:val="8"/>
                                <w:szCs w:val="8"/>
                              </w:rPr>
                            </w:pPr>
                          </w:p>
                        </w:tc>
                      </w:tr>
                    </w:tbl>
                    <w:p w:rsidR="003C0CE0" w:rsidRDefault="003C0CE0">
                      <w:pPr>
                        <w:spacing w:after="0" w:line="14" w:lineRule="exact"/>
                        <w:rPr>
                          <w:sz w:val="8"/>
                          <w:szCs w:val="8"/>
                        </w:rPr>
                      </w:pPr>
                    </w:p>
                  </w:txbxContent>
                </v:textbox>
                <w10:wrap anchorx="margin" anchory="margin"/>
              </v:rect>
            </w:pict>
          </mc:Fallback>
        </mc:AlternateContent>
      </w:r>
    </w:p>
    <w:sdt>
      <w:sdtPr>
        <w:alias w:val="Naam van curriculum vitae"/>
        <w:tag w:val="Naam van curriculum vitae"/>
        <w:id w:val="-1667471191"/>
        <w:placeholder>
          <w:docPart w:val="F51F80FB8B0F4D6192B2FCA8CA1E9C06"/>
        </w:placeholder>
        <w:docPartList>
          <w:docPartGallery w:val="Quick Parts"/>
          <w:docPartCategory w:val=" Naam van curriculum vitae"/>
        </w:docPartList>
      </w:sdtPr>
      <w:sdtEndPr/>
      <w:sdtContent>
        <w:p w:rsidR="003C0CE0" w:rsidRDefault="003C0CE0"/>
        <w:tbl>
          <w:tblPr>
            <w:tblW w:w="5000" w:type="pct"/>
            <w:tblCellMar>
              <w:left w:w="0" w:type="dxa"/>
              <w:right w:w="0" w:type="dxa"/>
            </w:tblCellMar>
            <w:tblLook w:val="04A0" w:firstRow="1" w:lastRow="0" w:firstColumn="1" w:lastColumn="0" w:noHBand="0" w:noVBand="1"/>
          </w:tblPr>
          <w:tblGrid>
            <w:gridCol w:w="4680"/>
            <w:gridCol w:w="4680"/>
          </w:tblGrid>
          <w:tr w:rsidR="003C0CE0">
            <w:tc>
              <w:tcPr>
                <w:tcW w:w="2500" w:type="pct"/>
              </w:tcPr>
              <w:sdt>
                <w:sdtPr>
                  <w:id w:val="26081749"/>
                  <w:placeholder>
                    <w:docPart w:val="4CAF5173E543444692E346E1F0D7FE4F"/>
                  </w:placeholder>
                  <w:dataBinding w:prefixMappings="xmlns:ns0='http://schemas.openxmlformats.org/package/2006/metadata/core-properties' xmlns:ns1='http://purl.org/dc/elements/1.1/'" w:xpath="/ns0:coreProperties[1]/ns1:creator[1]" w:storeItemID="{6C3C8BC8-F283-45AE-878A-BAB7291924A1}"/>
                  <w:text/>
                </w:sdtPr>
                <w:sdtEndPr/>
                <w:sdtContent>
                  <w:p w:rsidR="003C0CE0" w:rsidRDefault="00F85949">
                    <w:pPr>
                      <w:pStyle w:val="Naam"/>
                      <w:spacing w:line="240" w:lineRule="auto"/>
                    </w:pPr>
                    <w:r>
                      <w:t>Keanu Janssen</w:t>
                    </w:r>
                  </w:p>
                </w:sdtContent>
              </w:sdt>
              <w:p w:rsidR="003C0CE0" w:rsidRPr="006A3A58" w:rsidRDefault="002850C7">
                <w:pPr>
                  <w:pStyle w:val="Geenafstand"/>
                </w:pPr>
                <w:r>
                  <w:rPr>
                    <w:b/>
                  </w:rPr>
                  <w:t xml:space="preserve">Tel: </w:t>
                </w:r>
                <w:r w:rsidR="00F85949">
                  <w:t>0625496880</w:t>
                </w:r>
              </w:p>
              <w:p w:rsidR="003C0CE0" w:rsidRDefault="002850C7">
                <w:pPr>
                  <w:pStyle w:val="Geenafstand"/>
                </w:pPr>
                <w:r>
                  <w:rPr>
                    <w:b/>
                  </w:rPr>
                  <w:t xml:space="preserve">Adress: </w:t>
                </w:r>
                <w:r w:rsidR="00F85949">
                  <w:t>Julianastraat 8, 4675CH, Sint Philipsland</w:t>
                </w:r>
              </w:p>
              <w:p w:rsidR="006A3A58" w:rsidRDefault="002850C7">
                <w:pPr>
                  <w:pStyle w:val="Geenafstand"/>
                </w:pPr>
                <w:r>
                  <w:rPr>
                    <w:b/>
                  </w:rPr>
                  <w:t xml:space="preserve">E-mail: </w:t>
                </w:r>
                <w:hyperlink r:id="rId10" w:history="1">
                  <w:r w:rsidR="006A3A58" w:rsidRPr="00F64B17">
                    <w:rPr>
                      <w:rStyle w:val="Hyperlink"/>
                    </w:rPr>
                    <w:t>Educativia@gmail.com</w:t>
                  </w:r>
                </w:hyperlink>
              </w:p>
              <w:p w:rsidR="002850C7" w:rsidRDefault="002850C7">
                <w:pPr>
                  <w:pStyle w:val="Geenafstand"/>
                </w:pPr>
              </w:p>
              <w:p w:rsidR="002850C7" w:rsidRPr="002850C7" w:rsidRDefault="002850C7">
                <w:pPr>
                  <w:pStyle w:val="Geenafstand"/>
                  <w:rPr>
                    <w:b/>
                  </w:rPr>
                </w:pPr>
                <w:r>
                  <w:rPr>
                    <w:b/>
                  </w:rPr>
                  <w:t>Website(s):</w:t>
                </w:r>
              </w:p>
              <w:p w:rsidR="00F85949" w:rsidRDefault="00F85949" w:rsidP="00F85949">
                <w:pPr>
                  <w:pStyle w:val="Geenafstand"/>
                </w:pPr>
                <w:hyperlink r:id="rId11" w:history="1">
                  <w:r w:rsidRPr="00F64B17">
                    <w:rPr>
                      <w:rStyle w:val="Hyperlink"/>
                    </w:rPr>
                    <w:t>http://keanujanssen.radiusdev.nl/jetro/</w:t>
                  </w:r>
                </w:hyperlink>
                <w:r>
                  <w:t xml:space="preserve"> </w:t>
                </w:r>
                <w:r>
                  <w:t>(Dit was een schoolopdracht, we moesten een website maken aan de hand van een psd bestand)</w:t>
                </w:r>
              </w:p>
              <w:p w:rsidR="00F85949" w:rsidRDefault="00F85949" w:rsidP="00F85949">
                <w:pPr>
                  <w:pStyle w:val="Geenafstand"/>
                </w:pPr>
                <w:hyperlink r:id="rId12" w:history="1">
                  <w:r w:rsidRPr="00F64B17">
                    <w:rPr>
                      <w:rStyle w:val="Hyperlink"/>
                    </w:rPr>
                    <w:t>http://keanujanssen.radiusdev.nl/blueEasy/</w:t>
                  </w:r>
                </w:hyperlink>
                <w:r>
                  <w:t xml:space="preserve"> </w:t>
                </w:r>
                <w:r>
                  <w:t>(Dit was een schoolopdracht, we moesten een website maken aan de hand van een psd bestand)</w:t>
                </w:r>
                <w:r>
                  <w:br/>
                </w:r>
                <w:hyperlink r:id="rId13" w:history="1">
                  <w:r w:rsidRPr="00F64B17">
                    <w:rPr>
                      <w:rStyle w:val="Hyperlink"/>
                    </w:rPr>
                    <w:t>http://keanujanssen.radiusdev.nl/apptastico/</w:t>
                  </w:r>
                </w:hyperlink>
                <w:r>
                  <w:t xml:space="preserve"> (Dit was een schoolopdracht, we moesten een website maken aan de hand van een psd bestand)</w:t>
                </w:r>
              </w:p>
              <w:p w:rsidR="00F85949" w:rsidRDefault="00F85949" w:rsidP="00F85949">
                <w:pPr>
                  <w:pStyle w:val="Geenafstand"/>
                </w:pPr>
                <w:hyperlink r:id="rId14" w:history="1">
                  <w:r w:rsidRPr="00F64B17">
                    <w:rPr>
                      <w:rStyle w:val="Hyperlink"/>
                    </w:rPr>
                    <w:t>http://keanujanssen.radiusdev.nl/ejs-techniek/</w:t>
                  </w:r>
                </w:hyperlink>
                <w:r>
                  <w:t xml:space="preserve"> (Het design van deze website heb ik zelf ontworpen met behulp van de vragen en eisen van de klant, vervolgens heb ik deze website vanaf de bodem zelf opgebouwd.)</w:t>
                </w:r>
              </w:p>
              <w:p w:rsidR="00F85949" w:rsidRDefault="00F85949" w:rsidP="00F85949">
                <w:pPr>
                  <w:pStyle w:val="Geenafstand"/>
                </w:pPr>
                <w:hyperlink r:id="rId15" w:history="1">
                  <w:r w:rsidRPr="00F64B17">
                    <w:rPr>
                      <w:rStyle w:val="Hyperlink"/>
                    </w:rPr>
                    <w:t>http://beta.suenos.com/</w:t>
                  </w:r>
                </w:hyperlink>
                <w:r>
                  <w:t xml:space="preserve"> (Deze website heb ik tijdens mijn stageperiode gemaakt.)</w:t>
                </w:r>
              </w:p>
            </w:tc>
            <w:tc>
              <w:tcPr>
                <w:tcW w:w="2500" w:type="pct"/>
              </w:tcPr>
              <w:p w:rsidR="003C0CE0" w:rsidRDefault="003C0CE0">
                <w:pPr>
                  <w:pStyle w:val="Geenafstand"/>
                  <w:jc w:val="right"/>
                </w:pPr>
              </w:p>
            </w:tc>
          </w:tr>
        </w:tbl>
        <w:p w:rsidR="003C0CE0" w:rsidRDefault="00614926"/>
      </w:sdtContent>
    </w:sdt>
    <w:p w:rsidR="003C0CE0" w:rsidRDefault="003C0CE0"/>
    <w:p w:rsidR="003C0CE0" w:rsidRDefault="00614926">
      <w:pPr>
        <w:pStyle w:val="Sectie"/>
      </w:pPr>
      <w:r>
        <w:t>Doelstellingen</w:t>
      </w:r>
    </w:p>
    <w:p w:rsidR="002850C7" w:rsidRDefault="00235044" w:rsidP="002850C7">
      <w:r>
        <w:t>Ik ben een enthousiaste en vrij creatieve jongen van achttien, ik wil graag meer erv</w:t>
      </w:r>
      <w:bookmarkStart w:id="0" w:name="_GoBack"/>
      <w:bookmarkEnd w:id="0"/>
      <w:r>
        <w:t>aring opdoen binnen het vakgebied waar ik ook voor op school zit (media(web)development). Mijn doel is om een zo efficiënt mogelijke code neer te zetten en om de websites te maken naar de wens van de klanten.</w:t>
      </w:r>
      <w:r>
        <w:t xml:space="preserve"> Ik ben bereid me te verdiepen in codes waar ik nog niet zo bekend mee ben.</w:t>
      </w:r>
    </w:p>
    <w:p w:rsidR="002850C7" w:rsidRPr="002850C7" w:rsidRDefault="002850C7" w:rsidP="002850C7">
      <w:pPr>
        <w:rPr>
          <w:color w:val="auto"/>
        </w:rPr>
      </w:pPr>
    </w:p>
    <w:p w:rsidR="003C0CE0" w:rsidRDefault="00614926">
      <w:pPr>
        <w:pStyle w:val="Sectie"/>
      </w:pPr>
      <w:r>
        <w:t>Opleiding</w:t>
      </w:r>
    </w:p>
    <w:p w:rsidR="003C0CE0" w:rsidRDefault="00235044">
      <w:pPr>
        <w:pStyle w:val="Subsectie"/>
      </w:pPr>
      <w:r>
        <w:t xml:space="preserve">2015 Overgangsbewijs </w:t>
      </w:r>
      <w:r w:rsidR="00614926">
        <w:t xml:space="preserve">| </w:t>
      </w:r>
      <w:r>
        <w:t>Havo 3 naar Havo 4</w:t>
      </w:r>
    </w:p>
    <w:p w:rsidR="00235044" w:rsidRDefault="00235044" w:rsidP="00235044">
      <w:pPr>
        <w:pStyle w:val="Lijstopsomteken"/>
        <w:numPr>
          <w:ilvl w:val="0"/>
          <w:numId w:val="1"/>
        </w:numPr>
      </w:pPr>
      <w:r>
        <w:t>3F Rekendiploma</w:t>
      </w:r>
    </w:p>
    <w:p w:rsidR="00235044" w:rsidRDefault="00235044" w:rsidP="00235044">
      <w:pPr>
        <w:pStyle w:val="Lijstopsomteken"/>
        <w:numPr>
          <w:ilvl w:val="0"/>
          <w:numId w:val="0"/>
        </w:numPr>
        <w:ind w:left="360" w:hanging="360"/>
      </w:pPr>
    </w:p>
    <w:p w:rsidR="002850C7" w:rsidRPr="001D6C2F" w:rsidRDefault="00235044" w:rsidP="001D6C2F">
      <w:pPr>
        <w:pStyle w:val="Subsectie"/>
      </w:pPr>
      <w:r>
        <w:t>2015</w:t>
      </w:r>
      <w:r>
        <w:t xml:space="preserve"> - 2018</w:t>
      </w:r>
      <w:r>
        <w:t xml:space="preserve"> </w:t>
      </w:r>
      <w:r>
        <w:t>Mediadeveloper</w:t>
      </w:r>
      <w:r>
        <w:t xml:space="preserve"> | </w:t>
      </w:r>
      <w:r>
        <w:t>niveau 4 (Radiuscollege te Breda)</w:t>
      </w:r>
    </w:p>
    <w:p w:rsidR="001D6C2F" w:rsidRDefault="001D6C2F">
      <w:pPr>
        <w:pStyle w:val="Sectie"/>
      </w:pPr>
    </w:p>
    <w:p w:rsidR="003C0CE0" w:rsidRDefault="00614926">
      <w:pPr>
        <w:pStyle w:val="Sectie"/>
      </w:pPr>
      <w:r>
        <w:lastRenderedPageBreak/>
        <w:t>Ervaring</w:t>
      </w:r>
    </w:p>
    <w:p w:rsidR="003C0CE0" w:rsidRDefault="00235044">
      <w:pPr>
        <w:pStyle w:val="Subsectie"/>
      </w:pPr>
      <w:r>
        <w:t>18 April 2016</w:t>
      </w:r>
      <w:r w:rsidR="00614926">
        <w:t xml:space="preserve"> | </w:t>
      </w:r>
      <w:r>
        <w:t>Heden Front end devoper</w:t>
      </w:r>
    </w:p>
    <w:p w:rsidR="003C0CE0" w:rsidRDefault="00235044">
      <w:r>
        <w:t>Topcloudxl</w:t>
      </w:r>
      <w:r w:rsidR="00614926">
        <w:t xml:space="preserve"> | </w:t>
      </w:r>
      <w:r>
        <w:t>Kardoenhof 1, Hoogvliet (Rotterdam)</w:t>
      </w:r>
    </w:p>
    <w:p w:rsidR="003C0CE0" w:rsidRDefault="0059373B">
      <w:pPr>
        <w:pStyle w:val="Tekstvoorsubsectie"/>
      </w:pPr>
      <w:r>
        <w:t xml:space="preserve">Binnen deze functie zorg ik ervoor dat wanneer de front end van een website gemaakt of aangepast moet worden dat dit goed en efficiënt gebeurd, ik ben mede verantwoordelijk om klanten aan de telefoon zo professioneel mogelijk te helpen. Verder ben ik momenteel verantwoordelijk voor de factuur en of andere automatische emails van het bedrijf, ik werk in het hoofdsysteem Odin daarom moet ik ervoor zorgen dat ik geen fouten maak. </w:t>
      </w:r>
    </w:p>
    <w:p w:rsidR="002850C7" w:rsidRDefault="002850C7">
      <w:pPr>
        <w:pStyle w:val="Tekstvoorsubsectie"/>
      </w:pPr>
    </w:p>
    <w:p w:rsidR="00235044" w:rsidRDefault="0059373B" w:rsidP="00235044">
      <w:pPr>
        <w:pStyle w:val="Subsectie"/>
      </w:pPr>
      <w:r>
        <w:t>2015</w:t>
      </w:r>
      <w:r w:rsidR="00235044">
        <w:t xml:space="preserve"> | </w:t>
      </w:r>
      <w:r>
        <w:t>Heden Bezorger</w:t>
      </w:r>
    </w:p>
    <w:p w:rsidR="00235044" w:rsidRDefault="0059373B" w:rsidP="00235044">
      <w:r>
        <w:t>Grillroom De Kruik</w:t>
      </w:r>
      <w:r w:rsidR="00235044">
        <w:t xml:space="preserve"> | </w:t>
      </w:r>
      <w:r>
        <w:t>Voorstraat 11a, Nieuw Vossemeer</w:t>
      </w:r>
    </w:p>
    <w:p w:rsidR="00235044" w:rsidRDefault="0059373B" w:rsidP="00235044">
      <w:pPr>
        <w:pStyle w:val="Tekstvoorsubsectie"/>
      </w:pPr>
      <w:r>
        <w:t>Binnen deze functie ben ik het gezicht van het bedrijf, ik zorg ervoor dat de klanten zo spoedig mogelijk hun bestelling ontvangen</w:t>
      </w:r>
      <w:r w:rsidR="001F7197">
        <w:t>, dit doe ik met een auto van de zaak</w:t>
      </w:r>
      <w:r>
        <w:t>. Verder bied ik</w:t>
      </w:r>
      <w:r w:rsidR="001F7197">
        <w:t xml:space="preserve"> hulp in de keuken en neem ik bestellingen aan via de telefoon. (Klant vriendelijkheid is zeer belangrijk).</w:t>
      </w:r>
    </w:p>
    <w:p w:rsidR="00E609AD" w:rsidRDefault="00E609AD" w:rsidP="00235044">
      <w:pPr>
        <w:pStyle w:val="Tekstvoorsubsectie"/>
      </w:pPr>
    </w:p>
    <w:p w:rsidR="002850C7" w:rsidRDefault="002850C7" w:rsidP="00235044">
      <w:pPr>
        <w:pStyle w:val="Tekstvoorsubsectie"/>
      </w:pPr>
    </w:p>
    <w:p w:rsidR="00E609AD" w:rsidRDefault="00E609AD" w:rsidP="00E609AD">
      <w:pPr>
        <w:pStyle w:val="Subsectie"/>
      </w:pPr>
      <w:r>
        <w:t>Juni 2015</w:t>
      </w:r>
      <w:r>
        <w:t xml:space="preserve"> | </w:t>
      </w:r>
      <w:r>
        <w:t>September 2015</w:t>
      </w:r>
    </w:p>
    <w:p w:rsidR="00E609AD" w:rsidRDefault="00E609AD" w:rsidP="00E609AD">
      <w:r>
        <w:t>Bakkersland</w:t>
      </w:r>
      <w:r>
        <w:t xml:space="preserve"> | </w:t>
      </w:r>
      <w:r>
        <w:t>Tholen</w:t>
      </w:r>
    </w:p>
    <w:p w:rsidR="00E609AD" w:rsidRDefault="00E609AD" w:rsidP="00E609AD">
      <w:pPr>
        <w:pStyle w:val="Tekstvoorsubsectie"/>
      </w:pPr>
      <w:r>
        <w:t xml:space="preserve">Binnen deze functie </w:t>
      </w:r>
      <w:r>
        <w:t xml:space="preserve">was ik verantwoordelijk voor het inpakken van het brood. Je moest snel werken omdat je aan een lopende band stond, verder moest je erg opletten omdat je met gevaarlijke machines werkt. Ik moest erg op mijn hygiëne letten zo moest je je handen bij binnenkomst goed wassen en een haarnetje op. </w:t>
      </w:r>
    </w:p>
    <w:p w:rsidR="00E609AD" w:rsidRDefault="00E609AD" w:rsidP="00235044">
      <w:pPr>
        <w:pStyle w:val="Tekstvoorsubsectie"/>
      </w:pPr>
    </w:p>
    <w:p w:rsidR="002850C7" w:rsidRDefault="002850C7" w:rsidP="00235044">
      <w:pPr>
        <w:pStyle w:val="Tekstvoorsubsectie"/>
      </w:pPr>
    </w:p>
    <w:p w:rsidR="00235044" w:rsidRDefault="001F7197" w:rsidP="00235044">
      <w:pPr>
        <w:pStyle w:val="Subsectie"/>
      </w:pPr>
      <w:r>
        <w:t>Juni 2014</w:t>
      </w:r>
      <w:r w:rsidR="00235044">
        <w:t xml:space="preserve"> | </w:t>
      </w:r>
      <w:r>
        <w:t>September 2014 Orderpicker (Vakantiekracht)</w:t>
      </w:r>
    </w:p>
    <w:p w:rsidR="00235044" w:rsidRDefault="001F7197" w:rsidP="00235044">
      <w:r>
        <w:t>Akkermans Techniek</w:t>
      </w:r>
      <w:r w:rsidR="00235044">
        <w:t xml:space="preserve"> | </w:t>
      </w:r>
      <w:r>
        <w:t>Bergen op zoom</w:t>
      </w:r>
    </w:p>
    <w:p w:rsidR="00235044" w:rsidRDefault="001F7197" w:rsidP="00235044">
      <w:pPr>
        <w:pStyle w:val="Tekstvoorsubsectie"/>
      </w:pPr>
      <w:r>
        <w:t>Binnen deze functie was ik er verantwoordelijk voor dat alle artikelen van een order uit het magazijn werden opgehaald en klaargelegd, dit binnen een strak tijdslimiet. Ik heb binnen dit bedrijf enkele keren artikelen moeten uitboeken met het systeem “Dynamics”.</w:t>
      </w:r>
    </w:p>
    <w:p w:rsidR="002850C7" w:rsidRDefault="002850C7" w:rsidP="00235044">
      <w:pPr>
        <w:pStyle w:val="Tekstvoorsubsectie"/>
      </w:pPr>
    </w:p>
    <w:p w:rsidR="002850C7" w:rsidRDefault="002850C7" w:rsidP="00235044">
      <w:pPr>
        <w:pStyle w:val="Tekstvoorsubsectie"/>
      </w:pPr>
    </w:p>
    <w:p w:rsidR="00235044" w:rsidRDefault="001F7197" w:rsidP="00235044">
      <w:pPr>
        <w:pStyle w:val="Subsectie"/>
      </w:pPr>
      <w:r>
        <w:t>2013</w:t>
      </w:r>
      <w:r w:rsidR="00235044">
        <w:t xml:space="preserve"> | </w:t>
      </w:r>
      <w:r>
        <w:t>2014 Vakkenvuller</w:t>
      </w:r>
    </w:p>
    <w:p w:rsidR="00235044" w:rsidRDefault="001F7197" w:rsidP="00235044">
      <w:r>
        <w:t>Alber-Heijn Achterberg</w:t>
      </w:r>
      <w:r w:rsidR="00235044">
        <w:t xml:space="preserve"> | </w:t>
      </w:r>
      <w:r>
        <w:t>Steenbergen</w:t>
      </w:r>
    </w:p>
    <w:p w:rsidR="00235044" w:rsidRDefault="001F7197" w:rsidP="00235044">
      <w:pPr>
        <w:pStyle w:val="Tekstvoorsubsectie"/>
      </w:pPr>
      <w:r>
        <w:t xml:space="preserve">Binnen deze functie was ik verantwoordelijk voor het vakkenvullen van de zuivel afdeling. Het vakkenvullen werd via de “FIFO (First In First Out)” methoden gedaan, het was belangrijk om goed op de datums te letten en producten die de houdbaarheidsdatum overschreden hadden eruit te halen. Binnen </w:t>
      </w:r>
      <w:r>
        <w:lastRenderedPageBreak/>
        <w:t xml:space="preserve">dit bedrijf was er een strenge controle en het was belangrijk een balans te vinden tussen klantvriendelijkheid en binnen een snel tempo doorwerken. </w:t>
      </w:r>
    </w:p>
    <w:p w:rsidR="002850C7" w:rsidRDefault="002850C7" w:rsidP="00235044">
      <w:pPr>
        <w:pStyle w:val="Tekstvoorsubsectie"/>
      </w:pPr>
    </w:p>
    <w:p w:rsidR="003C0CE0" w:rsidRDefault="00614926">
      <w:pPr>
        <w:pStyle w:val="Sectie"/>
      </w:pPr>
      <w:r>
        <w:t>Vaardigheden</w:t>
      </w:r>
    </w:p>
    <w:p w:rsidR="003C0CE0" w:rsidRDefault="00E609AD">
      <w:pPr>
        <w:pStyle w:val="Lijstopsomteken"/>
      </w:pPr>
      <w:r>
        <w:t>HTML 5 - GOED</w:t>
      </w:r>
    </w:p>
    <w:p w:rsidR="00E609AD" w:rsidRDefault="00E609AD">
      <w:pPr>
        <w:pStyle w:val="Lijstopsomteken"/>
      </w:pPr>
      <w:r>
        <w:t>CSS 3 (o.a. flexbox) - GOED</w:t>
      </w:r>
    </w:p>
    <w:p w:rsidR="00E609AD" w:rsidRDefault="00E609AD">
      <w:pPr>
        <w:pStyle w:val="Lijstopsomteken"/>
      </w:pPr>
      <w:r>
        <w:t>PHP – BEGINNEND</w:t>
      </w:r>
    </w:p>
    <w:p w:rsidR="00E609AD" w:rsidRDefault="00E609AD">
      <w:pPr>
        <w:pStyle w:val="Lijstopsomteken"/>
      </w:pPr>
      <w:r>
        <w:t>PHOTOSHOP – VOLDOENDE (kan essentiële informatie voor het bouwen van een website uit een psd bestand halen)</w:t>
      </w:r>
    </w:p>
    <w:p w:rsidR="00E609AD" w:rsidRDefault="00E609AD">
      <w:pPr>
        <w:pStyle w:val="Lijstopsomteken"/>
      </w:pPr>
      <w:r>
        <w:t>MS-WORD – GOED</w:t>
      </w:r>
    </w:p>
    <w:p w:rsidR="00E609AD" w:rsidRDefault="00E609AD">
      <w:pPr>
        <w:pStyle w:val="Lijstopsomteken"/>
      </w:pPr>
      <w:r>
        <w:t>MS-PROJECT – VOLDOENDE</w:t>
      </w:r>
    </w:p>
    <w:p w:rsidR="00E609AD" w:rsidRDefault="00E609AD">
      <w:pPr>
        <w:pStyle w:val="Lijstopsomteken"/>
      </w:pPr>
      <w:r>
        <w:t>GIT (versiebeheer) – VOLDOENDE</w:t>
      </w:r>
    </w:p>
    <w:p w:rsidR="00E609AD" w:rsidRDefault="00E609AD">
      <w:pPr>
        <w:pStyle w:val="Lijstopsomteken"/>
      </w:pPr>
      <w:r>
        <w:t>DATABASE – BEGINNEND/VOLDOENDE (Kan een database aanmaken en CRUM management system via php maken waarmee ik via PDO connectie kan maken met de database)</w:t>
      </w:r>
    </w:p>
    <w:p w:rsidR="003C0CE0" w:rsidRDefault="003C0CE0">
      <w:pPr>
        <w:pStyle w:val="Lijstopsomteken"/>
        <w:numPr>
          <w:ilvl w:val="0"/>
          <w:numId w:val="0"/>
        </w:numPr>
      </w:pPr>
    </w:p>
    <w:sectPr w:rsidR="003C0CE0" w:rsidSect="001D6C2F">
      <w:pgSz w:w="12240" w:h="15840" w:code="1"/>
      <w:pgMar w:top="1440" w:right="1440" w:bottom="1440" w:left="1440" w:header="720" w:footer="720" w:gutter="0"/>
      <w:pgBorders w:offsetFrom="page">
        <w:top w:val="single" w:sz="4" w:space="24" w:color="3476B1" w:themeColor="accent2" w:themeShade="BF"/>
        <w:left w:val="single" w:sz="4" w:space="24" w:color="3476B1" w:themeColor="accent2" w:themeShade="BF"/>
        <w:bottom w:val="single" w:sz="4" w:space="24" w:color="3476B1" w:themeColor="accent2" w:themeShade="BF"/>
        <w:right w:val="single" w:sz="4" w:space="24" w:color="3476B1" w:themeColor="accent2" w:themeShade="BF"/>
      </w:pgBorders>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926" w:rsidRDefault="00614926">
      <w:pPr>
        <w:spacing w:after="0" w:line="240" w:lineRule="auto"/>
      </w:pPr>
      <w:r>
        <w:separator/>
      </w:r>
    </w:p>
  </w:endnote>
  <w:endnote w:type="continuationSeparator" w:id="0">
    <w:p w:rsidR="00614926" w:rsidRDefault="0061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926" w:rsidRDefault="00614926">
      <w:pPr>
        <w:spacing w:after="0" w:line="240" w:lineRule="auto"/>
      </w:pPr>
      <w:r>
        <w:separator/>
      </w:r>
    </w:p>
  </w:footnote>
  <w:footnote w:type="continuationSeparator" w:id="0">
    <w:p w:rsidR="00614926" w:rsidRDefault="00614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297FD5"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297FD5"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90A1CF"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4A66AC" w:themeColor="accent1"/>
      </w:rPr>
    </w:lvl>
  </w:abstractNum>
  <w:abstractNum w:abstractNumId="4" w15:restartNumberingAfterBreak="0">
    <w:nsid w:val="FFFFFF89"/>
    <w:multiLevelType w:val="singleLevel"/>
    <w:tmpl w:val="13761064"/>
    <w:lvl w:ilvl="0">
      <w:start w:val="1"/>
      <w:numFmt w:val="bullet"/>
      <w:pStyle w:val="Lijstopsomteken"/>
      <w:lvlText w:val=""/>
      <w:lvlJc w:val="left"/>
      <w:pPr>
        <w:ind w:left="360" w:hanging="360"/>
      </w:pPr>
      <w:rPr>
        <w:rFonts w:ascii="Symbol" w:hAnsi="Symbol" w:hint="default"/>
        <w:color w:val="374C80"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4"/>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ttachedTemplate r:id="rId1"/>
  <w:styleLockQFSet/>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49"/>
    <w:rsid w:val="001152E8"/>
    <w:rsid w:val="001D6C2F"/>
    <w:rsid w:val="001F7197"/>
    <w:rsid w:val="00235044"/>
    <w:rsid w:val="002850C7"/>
    <w:rsid w:val="003C0CE0"/>
    <w:rsid w:val="0059373B"/>
    <w:rsid w:val="00614926"/>
    <w:rsid w:val="006A3A58"/>
    <w:rsid w:val="00E609AD"/>
    <w:rsid w:val="00F85949"/>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23C08E-4058-4DB0-9243-527CBDCE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pPr>
      <w:spacing w:before="300" w:after="40" w:line="240" w:lineRule="auto"/>
      <w:outlineLvl w:val="0"/>
    </w:pPr>
    <w:rPr>
      <w:rFonts w:asciiTheme="majorHAnsi" w:hAnsiTheme="majorHAnsi"/>
      <w:b/>
      <w:color w:val="374C80" w:themeColor="accent1" w:themeShade="BF"/>
      <w:spacing w:val="20"/>
      <w:sz w:val="28"/>
      <w:szCs w:val="32"/>
    </w:rPr>
  </w:style>
  <w:style w:type="paragraph" w:styleId="Kop2">
    <w:name w:val="heading 2"/>
    <w:basedOn w:val="Standaard"/>
    <w:next w:val="Standaard"/>
    <w:link w:val="Kop2Char"/>
    <w:uiPriority w:val="9"/>
    <w:semiHidden/>
    <w:unhideWhenUsed/>
    <w:pPr>
      <w:spacing w:before="240" w:after="40" w:line="240" w:lineRule="auto"/>
      <w:outlineLvl w:val="1"/>
    </w:pPr>
    <w:rPr>
      <w:rFonts w:asciiTheme="majorHAnsi" w:hAnsiTheme="majorHAnsi"/>
      <w:b/>
      <w:color w:val="374C80" w:themeColor="accent1" w:themeShade="BF"/>
      <w:spacing w:val="20"/>
      <w:sz w:val="24"/>
      <w:szCs w:val="28"/>
    </w:rPr>
  </w:style>
  <w:style w:type="paragraph" w:styleId="Kop3">
    <w:name w:val="heading 3"/>
    <w:basedOn w:val="Standaard"/>
    <w:next w:val="Standaard"/>
    <w:link w:val="Kop3Char"/>
    <w:uiPriority w:val="9"/>
    <w:semiHidden/>
    <w:unhideWhenUsed/>
    <w:qFormat/>
    <w:pPr>
      <w:spacing w:before="200" w:after="40" w:line="240" w:lineRule="auto"/>
      <w:outlineLvl w:val="2"/>
    </w:pPr>
    <w:rPr>
      <w:rFonts w:asciiTheme="majorHAnsi" w:hAnsiTheme="majorHAnsi"/>
      <w:b/>
      <w:color w:val="4A66AC" w:themeColor="accent1"/>
      <w:spacing w:val="20"/>
      <w:sz w:val="24"/>
      <w:szCs w:val="24"/>
    </w:rPr>
  </w:style>
  <w:style w:type="paragraph" w:styleId="Kop4">
    <w:name w:val="heading 4"/>
    <w:basedOn w:val="Standaard"/>
    <w:next w:val="Standaard"/>
    <w:link w:val="Kop4Char"/>
    <w:uiPriority w:val="9"/>
    <w:semiHidden/>
    <w:unhideWhenUsed/>
    <w:pPr>
      <w:spacing w:before="240" w:after="0"/>
      <w:outlineLvl w:val="3"/>
    </w:pPr>
    <w:rPr>
      <w:rFonts w:asciiTheme="majorHAnsi" w:hAnsiTheme="majorHAnsi"/>
      <w:b/>
      <w:color w:val="1E5E9F" w:themeColor="accent3" w:themeShade="BF"/>
      <w:spacing w:val="20"/>
      <w:sz w:val="24"/>
      <w:szCs w:val="22"/>
    </w:rPr>
  </w:style>
  <w:style w:type="paragraph" w:styleId="Kop5">
    <w:name w:val="heading 5"/>
    <w:basedOn w:val="Standaard"/>
    <w:next w:val="Standaard"/>
    <w:link w:val="Kop5Char"/>
    <w:uiPriority w:val="9"/>
    <w:semiHidden/>
    <w:unhideWhenUsed/>
    <w:pPr>
      <w:spacing w:before="200" w:after="0"/>
      <w:outlineLvl w:val="4"/>
    </w:pPr>
    <w:rPr>
      <w:rFonts w:asciiTheme="majorHAnsi" w:hAnsiTheme="majorHAnsi"/>
      <w:b/>
      <w:i/>
      <w:color w:val="1E5E9F" w:themeColor="accent3" w:themeShade="BF"/>
      <w:spacing w:val="20"/>
      <w:szCs w:val="26"/>
    </w:rPr>
  </w:style>
  <w:style w:type="paragraph" w:styleId="Kop6">
    <w:name w:val="heading 6"/>
    <w:basedOn w:val="Standaard"/>
    <w:next w:val="Standaard"/>
    <w:link w:val="Kop6Char"/>
    <w:uiPriority w:val="9"/>
    <w:semiHidden/>
    <w:unhideWhenUsed/>
    <w:qFormat/>
    <w:pPr>
      <w:spacing w:before="200" w:after="0"/>
      <w:outlineLvl w:val="5"/>
    </w:pPr>
    <w:rPr>
      <w:rFonts w:asciiTheme="majorHAnsi" w:hAnsiTheme="majorHAnsi"/>
      <w:color w:val="143F6A" w:themeColor="accent3" w:themeShade="80"/>
      <w:spacing w:val="10"/>
      <w:sz w:val="24"/>
    </w:rPr>
  </w:style>
  <w:style w:type="paragraph" w:styleId="Kop7">
    <w:name w:val="heading 7"/>
    <w:basedOn w:val="Standaard"/>
    <w:next w:val="Standaard"/>
    <w:link w:val="Kop7Char"/>
    <w:uiPriority w:val="9"/>
    <w:semiHidden/>
    <w:unhideWhenUsed/>
    <w:qFormat/>
    <w:pPr>
      <w:spacing w:before="200" w:after="0"/>
      <w:outlineLvl w:val="6"/>
    </w:pPr>
    <w:rPr>
      <w:rFonts w:asciiTheme="majorHAnsi" w:hAnsiTheme="majorHAnsi"/>
      <w:i/>
      <w:color w:val="143F6A" w:themeColor="accent3" w:themeShade="80"/>
      <w:spacing w:val="10"/>
      <w:sz w:val="24"/>
    </w:rPr>
  </w:style>
  <w:style w:type="paragraph" w:styleId="Kop8">
    <w:name w:val="heading 8"/>
    <w:basedOn w:val="Standaard"/>
    <w:next w:val="Standaard"/>
    <w:link w:val="Kop8Char"/>
    <w:uiPriority w:val="9"/>
    <w:semiHidden/>
    <w:unhideWhenUsed/>
    <w:qFormat/>
    <w:pPr>
      <w:spacing w:before="200" w:after="0"/>
      <w:outlineLvl w:val="7"/>
    </w:pPr>
    <w:rPr>
      <w:rFonts w:asciiTheme="majorHAnsi" w:hAnsiTheme="majorHAnsi"/>
      <w:color w:val="4A66AC" w:themeColor="accent1"/>
      <w:spacing w:val="10"/>
    </w:rPr>
  </w:style>
  <w:style w:type="paragraph" w:styleId="Kop9">
    <w:name w:val="heading 9"/>
    <w:basedOn w:val="Standaard"/>
    <w:next w:val="Standaard"/>
    <w:link w:val="Kop9Char"/>
    <w:uiPriority w:val="9"/>
    <w:semiHidden/>
    <w:unhideWhenUsed/>
    <w:qFormat/>
    <w:pPr>
      <w:spacing w:before="200" w:after="0"/>
      <w:outlineLvl w:val="8"/>
    </w:pPr>
    <w:rPr>
      <w:rFonts w:asciiTheme="majorHAnsi" w:hAnsiTheme="majorHAnsi"/>
      <w:i/>
      <w:color w:val="4A66AC"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374C80" w:themeColor="accent1" w:themeShade="BF"/>
      <w:spacing w:val="20"/>
      <w:sz w:val="28"/>
      <w:szCs w:val="32"/>
    </w:rPr>
  </w:style>
  <w:style w:type="character" w:customStyle="1" w:styleId="Kop2Char">
    <w:name w:val="Kop 2 Char"/>
    <w:basedOn w:val="Standaardalinea-lettertype"/>
    <w:link w:val="Kop2"/>
    <w:uiPriority w:val="9"/>
    <w:semiHidden/>
    <w:rPr>
      <w:rFonts w:asciiTheme="majorHAnsi" w:hAnsiTheme="majorHAnsi" w:cs="Times New Roman"/>
      <w:b/>
      <w:color w:val="374C80" w:themeColor="accent1" w:themeShade="BF"/>
      <w:spacing w:val="20"/>
      <w:sz w:val="24"/>
      <w:szCs w:val="28"/>
    </w:rPr>
  </w:style>
  <w:style w:type="character" w:customStyle="1" w:styleId="Kop3Char">
    <w:name w:val="Kop 3 Char"/>
    <w:basedOn w:val="Standaardalinea-lettertype"/>
    <w:link w:val="Kop3"/>
    <w:uiPriority w:val="9"/>
    <w:semiHidden/>
    <w:rPr>
      <w:rFonts w:asciiTheme="majorHAnsi" w:hAnsiTheme="majorHAnsi" w:cs="Times New Roman"/>
      <w:b/>
      <w:color w:val="4A66AC" w:themeColor="accent1"/>
      <w:spacing w:val="20"/>
      <w:sz w:val="24"/>
      <w:szCs w:val="24"/>
    </w:rPr>
  </w:style>
  <w:style w:type="character" w:customStyle="1" w:styleId="Kop4Char">
    <w:name w:val="Kop 4 Char"/>
    <w:basedOn w:val="Standaardalinea-lettertype"/>
    <w:link w:val="Kop4"/>
    <w:uiPriority w:val="9"/>
    <w:semiHidden/>
    <w:rPr>
      <w:rFonts w:asciiTheme="majorHAnsi" w:hAnsiTheme="majorHAnsi" w:cs="Times New Roman"/>
      <w:b/>
      <w:color w:val="1E5E9F" w:themeColor="accent3" w:themeShade="BF"/>
      <w:spacing w:val="20"/>
      <w:sz w:val="24"/>
    </w:rPr>
  </w:style>
  <w:style w:type="character" w:customStyle="1" w:styleId="Kop5Char">
    <w:name w:val="Kop 5 Char"/>
    <w:basedOn w:val="Standaardalinea-lettertype"/>
    <w:link w:val="Kop5"/>
    <w:uiPriority w:val="9"/>
    <w:semiHidden/>
    <w:rPr>
      <w:rFonts w:asciiTheme="majorHAnsi" w:hAnsiTheme="majorHAnsi" w:cs="Times New Roman"/>
      <w:b/>
      <w:i/>
      <w:color w:val="1E5E9F" w:themeColor="accent3" w:themeShade="BF"/>
      <w:spacing w:val="20"/>
      <w:szCs w:val="26"/>
    </w:rPr>
  </w:style>
  <w:style w:type="character" w:customStyle="1" w:styleId="Kop6Char">
    <w:name w:val="Kop 6 Char"/>
    <w:basedOn w:val="Standaardalinea-lettertype"/>
    <w:link w:val="Kop6"/>
    <w:uiPriority w:val="9"/>
    <w:semiHidden/>
    <w:rPr>
      <w:rFonts w:asciiTheme="majorHAnsi" w:hAnsiTheme="majorHAnsi" w:cs="Times New Roman"/>
      <w:color w:val="143F6A" w:themeColor="accent3" w:themeShade="80"/>
      <w:spacing w:val="10"/>
      <w:sz w:val="24"/>
      <w:szCs w:val="20"/>
    </w:rPr>
  </w:style>
  <w:style w:type="character" w:customStyle="1" w:styleId="Kop7Char">
    <w:name w:val="Kop 7 Char"/>
    <w:basedOn w:val="Standaardalinea-lettertype"/>
    <w:link w:val="Kop7"/>
    <w:uiPriority w:val="9"/>
    <w:semiHidden/>
    <w:rPr>
      <w:rFonts w:asciiTheme="majorHAnsi" w:hAnsiTheme="majorHAnsi" w:cs="Times New Roman"/>
      <w:i/>
      <w:color w:val="143F6A" w:themeColor="accent3" w:themeShade="80"/>
      <w:spacing w:val="10"/>
      <w:sz w:val="24"/>
      <w:szCs w:val="20"/>
    </w:rPr>
  </w:style>
  <w:style w:type="character" w:customStyle="1" w:styleId="Kop8Char">
    <w:name w:val="Kop 8 Char"/>
    <w:basedOn w:val="Standaardalinea-lettertype"/>
    <w:link w:val="Kop8"/>
    <w:uiPriority w:val="9"/>
    <w:semiHidden/>
    <w:rPr>
      <w:rFonts w:asciiTheme="majorHAnsi" w:hAnsiTheme="majorHAnsi" w:cs="Times New Roman"/>
      <w:color w:val="4A66AC" w:themeColor="accent1"/>
      <w:spacing w:val="10"/>
      <w:szCs w:val="20"/>
    </w:rPr>
  </w:style>
  <w:style w:type="character" w:customStyle="1" w:styleId="Kop9Char">
    <w:name w:val="Kop 9 Char"/>
    <w:basedOn w:val="Standaardalinea-lettertype"/>
    <w:link w:val="Kop9"/>
    <w:uiPriority w:val="9"/>
    <w:semiHidden/>
    <w:rPr>
      <w:rFonts w:asciiTheme="majorHAnsi" w:hAnsiTheme="majorHAnsi" w:cs="Times New Roman"/>
      <w:i/>
      <w:color w:val="4A66AC" w:themeColor="accent1"/>
      <w:spacing w:val="10"/>
      <w:szCs w:val="20"/>
    </w:rPr>
  </w:style>
  <w:style w:type="paragraph" w:styleId="Titel">
    <w:name w:val="Title"/>
    <w:basedOn w:val="Standaard"/>
    <w:link w:val="TitelChar"/>
    <w:uiPriority w:val="10"/>
    <w:pPr>
      <w:pBdr>
        <w:bottom w:val="single" w:sz="8" w:space="4" w:color="4A66AC" w:themeColor="accent1"/>
      </w:pBdr>
      <w:spacing w:line="240" w:lineRule="auto"/>
      <w:contextualSpacing/>
      <w:jc w:val="center"/>
    </w:pPr>
    <w:rPr>
      <w:rFonts w:asciiTheme="majorHAnsi" w:hAnsiTheme="majorHAnsi"/>
      <w:b/>
      <w:smallCaps/>
      <w:color w:val="4A66AC"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4A66AC" w:themeColor="accent1"/>
      <w:sz w:val="48"/>
      <w:szCs w:val="48"/>
    </w:rPr>
  </w:style>
  <w:style w:type="paragraph" w:styleId="Ondertitel">
    <w:name w:val="Subtitle"/>
    <w:basedOn w:val="Standaard"/>
    <w:link w:val="OndertitelChar"/>
    <w:uiPriority w:val="11"/>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sz w:val="28"/>
      <w:szCs w:val="24"/>
    </w:rPr>
  </w:style>
  <w:style w:type="character" w:styleId="Zwaar">
    <w:name w:val="Strong"/>
    <w:uiPriority w:val="22"/>
    <w:qFormat/>
    <w:rPr>
      <w:rFonts w:asciiTheme="minorHAnsi" w:hAnsiTheme="minorHAnsi"/>
      <w:b/>
      <w:color w:val="629DD1" w:themeColor="accent2"/>
    </w:rPr>
  </w:style>
  <w:style w:type="character" w:styleId="Nadruk">
    <w:name w:val="Emphasis"/>
    <w:uiPriority w:val="20"/>
    <w:qFormat/>
    <w:rPr>
      <w:b/>
      <w:i/>
      <w:color w:val="404040" w:themeColor="text1" w:themeTint="BF"/>
      <w:spacing w:val="2"/>
      <w:w w:val="100"/>
    </w:rPr>
  </w:style>
  <w:style w:type="paragraph" w:customStyle="1" w:styleId="Intensievereferentie1">
    <w:name w:val="Intensieve referentie1"/>
    <w:basedOn w:val="Standaard"/>
    <w:link w:val="Tekenvoorintensievereferentie"/>
    <w:uiPriority w:val="32"/>
    <w:qFormat/>
    <w:rPr>
      <w:b/>
      <w:color w:val="374C80" w:themeColor="accent1" w:themeShade="BF"/>
      <w:u w:val="single"/>
    </w:rPr>
  </w:style>
  <w:style w:type="character" w:customStyle="1" w:styleId="Tekenvoorintensievereferentie">
    <w:name w:val="Teken voor intensieve referentie"/>
    <w:basedOn w:val="Standaardalinea-lettertype"/>
    <w:link w:val="Intensievereferentie1"/>
    <w:uiPriority w:val="32"/>
    <w:rPr>
      <w:rFonts w:cs="Times New Roman"/>
      <w:b/>
      <w:color w:val="374C80" w:themeColor="accent1" w:themeShade="BF"/>
      <w:szCs w:val="20"/>
      <w:u w:val="single"/>
    </w:rPr>
  </w:style>
  <w:style w:type="paragraph" w:customStyle="1" w:styleId="Subtielereferentie1">
    <w:name w:val="Subtiele referentie1"/>
    <w:basedOn w:val="Standaard"/>
    <w:link w:val="Tekenvoorsubtielereferentie"/>
    <w:uiPriority w:val="31"/>
    <w:qFormat/>
    <w:rPr>
      <w:u w:val="single"/>
    </w:rPr>
  </w:style>
  <w:style w:type="character" w:customStyle="1" w:styleId="Tekenvoorsubtielereferentie">
    <w:name w:val="Teken voor subtiele referentie"/>
    <w:basedOn w:val="Standaardalinea-lettertype"/>
    <w:link w:val="Subtielereferentie1"/>
    <w:uiPriority w:val="31"/>
    <w:rPr>
      <w:rFonts w:cs="Times New Roman"/>
      <w:color w:val="737373" w:themeColor="text1" w:themeTint="8C"/>
      <w:szCs w:val="20"/>
      <w:u w:val="single"/>
    </w:rPr>
  </w:style>
  <w:style w:type="paragraph" w:customStyle="1" w:styleId="Boektitel1">
    <w:name w:val="Boektitel1"/>
    <w:basedOn w:val="Standaard"/>
    <w:link w:val="Tekenvoorboektitel"/>
    <w:uiPriority w:val="33"/>
    <w:semiHidden/>
    <w:unhideWhenUsed/>
    <w:qFormat/>
    <w:rPr>
      <w:rFonts w:asciiTheme="majorHAnsi" w:hAnsiTheme="majorHAnsi"/>
      <w:b/>
      <w:i/>
      <w:color w:val="9D90A0" w:themeColor="accent6"/>
    </w:rPr>
  </w:style>
  <w:style w:type="character" w:customStyle="1" w:styleId="Tekenvoorboektitel">
    <w:name w:val="Teken voor boektitel"/>
    <w:basedOn w:val="Standaardalinea-lettertype"/>
    <w:link w:val="Boektitel1"/>
    <w:uiPriority w:val="33"/>
    <w:semiHidden/>
    <w:rPr>
      <w:rFonts w:asciiTheme="majorHAnsi" w:hAnsiTheme="majorHAnsi" w:cs="Times New Roman"/>
      <w:b/>
      <w:i/>
      <w:color w:val="9D90A0" w:themeColor="accent6"/>
      <w:szCs w:val="20"/>
    </w:rPr>
  </w:style>
  <w:style w:type="paragraph" w:customStyle="1" w:styleId="Intensievenadruk1">
    <w:name w:val="Intensieve nadruk1"/>
    <w:basedOn w:val="Standaard"/>
    <w:link w:val="Tekenvoorintensievenadruk"/>
    <w:uiPriority w:val="21"/>
    <w:qFormat/>
    <w:rPr>
      <w:b/>
      <w:i/>
      <w:color w:val="1E5E9F" w:themeColor="accent3" w:themeShade="BF"/>
    </w:rPr>
  </w:style>
  <w:style w:type="character" w:customStyle="1" w:styleId="Tekenvoorintensievenadruk">
    <w:name w:val="Teken voor intensieve nadruk"/>
    <w:basedOn w:val="Standaardalinea-lettertype"/>
    <w:link w:val="Intensievenadruk1"/>
    <w:uiPriority w:val="21"/>
    <w:rPr>
      <w:rFonts w:cs="Times New Roman"/>
      <w:b/>
      <w:i/>
      <w:color w:val="1E5E9F" w:themeColor="accent3" w:themeShade="BF"/>
      <w:szCs w:val="20"/>
    </w:rPr>
  </w:style>
  <w:style w:type="paragraph" w:customStyle="1" w:styleId="Subtielenadruk1">
    <w:name w:val="Subtiele nadruk1"/>
    <w:basedOn w:val="Standaard"/>
    <w:link w:val="Tekenvoorsubtielenadruk"/>
    <w:uiPriority w:val="19"/>
    <w:qFormat/>
    <w:rPr>
      <w:i/>
    </w:rPr>
  </w:style>
  <w:style w:type="character" w:customStyle="1" w:styleId="Tekenvoorsubtielenadruk">
    <w:name w:val="Teken voor subtiele nadruk"/>
    <w:basedOn w:val="Standaardalinea-lettertype"/>
    <w:link w:val="Subtielenadruk1"/>
    <w:uiPriority w:val="19"/>
    <w:rPr>
      <w:rFonts w:cs="Times New Roman"/>
      <w:i/>
      <w:color w:val="737373" w:themeColor="text1" w:themeTint="8C"/>
      <w:szCs w:val="2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paragraph" w:styleId="Duidelijkcitaat">
    <w:name w:val="Intense Quote"/>
    <w:basedOn w:val="Standaard"/>
    <w:uiPriority w:val="30"/>
    <w:qFormat/>
    <w:pPr>
      <w:pBdr>
        <w:top w:val="single" w:sz="36" w:space="10" w:color="90A1CF" w:themeColor="accent1" w:themeTint="99"/>
        <w:left w:val="single" w:sz="24" w:space="10" w:color="4A66AC" w:themeColor="accent1"/>
        <w:bottom w:val="single" w:sz="36" w:space="10" w:color="297FD5" w:themeColor="accent3"/>
        <w:right w:val="single" w:sz="24" w:space="10" w:color="4A66AC" w:themeColor="accent1"/>
      </w:pBdr>
      <w:shd w:val="clear" w:color="auto" w:fill="4A66AC" w:themeFill="accent1"/>
      <w:ind w:left="1440" w:right="1440"/>
      <w:jc w:val="center"/>
    </w:pPr>
    <w:rPr>
      <w:rFonts w:asciiTheme="majorHAnsi" w:hAnsiTheme="majorHAnsi"/>
      <w:i/>
      <w:color w:val="FFFFFF" w:themeColor="background1"/>
      <w:sz w:val="32"/>
    </w:rPr>
  </w:style>
  <w:style w:type="table" w:styleId="Tabelraster">
    <w:name w:val="Table Grid"/>
    <w:basedOn w:val="Standaardtabel"/>
    <w:uiPriority w:val="1"/>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ijschrift">
    <w:name w:val="caption"/>
    <w:basedOn w:val="Standaard"/>
    <w:next w:val="Standaard"/>
    <w:uiPriority w:val="35"/>
    <w:unhideWhenUsed/>
    <w:pPr>
      <w:spacing w:after="0" w:line="240" w:lineRule="auto"/>
    </w:pPr>
    <w:rPr>
      <w:bCs/>
      <w:smallCaps/>
      <w:color w:val="3476B1" w:themeColor="accent2" w:themeShade="BF"/>
      <w:spacing w:val="10"/>
      <w:sz w:val="18"/>
      <w:szCs w:val="18"/>
    </w:rPr>
  </w:style>
  <w:style w:type="paragraph" w:styleId="Geenafstand">
    <w:name w:val="No Spacing"/>
    <w:basedOn w:val="Standaard"/>
    <w:uiPriority w:val="1"/>
    <w:qFormat/>
    <w:pPr>
      <w:spacing w:after="0" w:line="240" w:lineRule="auto"/>
    </w:pPr>
  </w:style>
  <w:style w:type="paragraph" w:styleId="Bloktekst">
    <w:name w:val="Block Text"/>
    <w:aliases w:val="Ingesprongen blok"/>
    <w:uiPriority w:val="40"/>
    <w:pPr>
      <w:pBdr>
        <w:top w:val="single" w:sz="2" w:space="10" w:color="90A1CF" w:themeColor="accent1" w:themeTint="99"/>
        <w:bottom w:val="single" w:sz="24" w:space="10" w:color="90A1CF"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paragraph" w:styleId="Lijstopsomteken">
    <w:name w:val="List Bullet"/>
    <w:basedOn w:val="Standaard"/>
    <w:uiPriority w:val="36"/>
    <w:unhideWhenUsed/>
    <w:qFormat/>
    <w:pPr>
      <w:numPr>
        <w:numId w:val="21"/>
      </w:numPr>
      <w:spacing w:after="0"/>
      <w:contextualSpacing/>
    </w:pPr>
  </w:style>
  <w:style w:type="paragraph" w:styleId="Lijstopsomteken2">
    <w:name w:val="List Bullet 2"/>
    <w:basedOn w:val="Standaard"/>
    <w:uiPriority w:val="36"/>
    <w:unhideWhenUsed/>
    <w:qFormat/>
    <w:pPr>
      <w:numPr>
        <w:numId w:val="22"/>
      </w:numPr>
      <w:spacing w:after="0"/>
    </w:pPr>
  </w:style>
  <w:style w:type="paragraph" w:styleId="Lijstopsomteken3">
    <w:name w:val="List Bullet 3"/>
    <w:basedOn w:val="Standaard"/>
    <w:uiPriority w:val="36"/>
    <w:unhideWhenUsed/>
    <w:qFormat/>
    <w:pPr>
      <w:numPr>
        <w:numId w:val="23"/>
      </w:numPr>
      <w:spacing w:after="0"/>
    </w:pPr>
  </w:style>
  <w:style w:type="paragraph" w:styleId="Lijstopsomteken4">
    <w:name w:val="List Bullet 4"/>
    <w:basedOn w:val="Standaard"/>
    <w:uiPriority w:val="36"/>
    <w:unhideWhenUsed/>
    <w:qFormat/>
    <w:pPr>
      <w:numPr>
        <w:numId w:val="24"/>
      </w:numPr>
      <w:spacing w:after="0"/>
    </w:pPr>
  </w:style>
  <w:style w:type="paragraph" w:styleId="Lijstopsomteken5">
    <w:name w:val="List Bullet 5"/>
    <w:basedOn w:val="Standaard"/>
    <w:uiPriority w:val="36"/>
    <w:unhideWhenUsed/>
    <w:qFormat/>
    <w:pPr>
      <w:numPr>
        <w:numId w:val="25"/>
      </w:numPr>
      <w:spacing w:after="0"/>
    </w:p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629DD1"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Standaardalinea-lettertype"/>
    <w:uiPriority w:val="99"/>
    <w:unhideWhenUsed/>
    <w:rPr>
      <w:color w:val="9454C3" w:themeColor="hyperlink"/>
      <w:u w:val="single"/>
    </w:rPr>
  </w:style>
  <w:style w:type="paragraph" w:customStyle="1" w:styleId="Naam">
    <w:name w:val="Naam"/>
    <w:basedOn w:val="Standaard"/>
    <w:qFormat/>
    <w:pPr>
      <w:spacing w:after="0"/>
    </w:pPr>
    <w:rPr>
      <w:rFonts w:asciiTheme="majorHAnsi" w:hAnsiTheme="majorHAnsi"/>
      <w:b/>
      <w:color w:val="4A66AC" w:themeColor="accent1"/>
      <w:sz w:val="48"/>
    </w:rPr>
  </w:style>
  <w:style w:type="character" w:styleId="Titelvanboek">
    <w:name w:val="Book Title"/>
    <w:basedOn w:val="Standaardalinea-lettertype"/>
    <w:uiPriority w:val="33"/>
    <w:qFormat/>
    <w:rPr>
      <w:rFonts w:asciiTheme="majorHAnsi" w:hAnsiTheme="majorHAnsi" w:cs="Times New Roman"/>
      <w:i/>
      <w:color w:val="9D90A0" w:themeColor="accent6"/>
      <w:sz w:val="20"/>
      <w:szCs w:val="20"/>
    </w:rPr>
  </w:style>
  <w:style w:type="character" w:styleId="Intensievebenadrukking">
    <w:name w:val="Intense Emphasis"/>
    <w:basedOn w:val="Standaardalinea-lettertype"/>
    <w:uiPriority w:val="21"/>
    <w:qFormat/>
    <w:rPr>
      <w:rFonts w:asciiTheme="minorHAnsi" w:hAnsiTheme="minorHAnsi" w:cs="Times New Roman"/>
      <w:b/>
      <w:i/>
      <w:smallCaps/>
      <w:color w:val="629DD1" w:themeColor="accent2"/>
      <w:spacing w:val="2"/>
      <w:w w:val="100"/>
      <w:sz w:val="20"/>
      <w:szCs w:val="20"/>
    </w:rPr>
  </w:style>
  <w:style w:type="character" w:styleId="Intensieveverwijzing">
    <w:name w:val="Intense Reference"/>
    <w:basedOn w:val="Standaardalinea-lettertype"/>
    <w:uiPriority w:val="32"/>
    <w:qFormat/>
    <w:rPr>
      <w:rFonts w:cs="Times New Roman"/>
      <w:b/>
      <w:color w:val="4A66AC" w:themeColor="accent1"/>
      <w:sz w:val="22"/>
      <w:szCs w:val="20"/>
      <w:u w:val="single"/>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character" w:styleId="Tekstvantijdelijkeaanduiding">
    <w:name w:val="Placeholder Text"/>
    <w:basedOn w:val="Standaardalinea-lettertype"/>
    <w:uiPriority w:val="99"/>
    <w:rPr>
      <w:color w:val="808080"/>
    </w:rPr>
  </w:style>
  <w:style w:type="paragraph" w:customStyle="1" w:styleId="Subsectie">
    <w:name w:val="Subsectie"/>
    <w:basedOn w:val="Standaard"/>
    <w:next w:val="Standaard"/>
    <w:qFormat/>
    <w:pPr>
      <w:spacing w:after="0" w:line="240" w:lineRule="auto"/>
      <w:outlineLvl w:val="0"/>
    </w:pPr>
    <w:rPr>
      <w:rFonts w:asciiTheme="majorHAnsi" w:hAnsiTheme="majorHAnsi"/>
      <w:b/>
      <w:color w:val="4A66AC" w:themeColor="accent1"/>
      <w:spacing w:val="20"/>
      <w:sz w:val="24"/>
      <w:szCs w:val="22"/>
    </w:rPr>
  </w:style>
  <w:style w:type="paragraph" w:customStyle="1" w:styleId="Tekstvoorsubsectie">
    <w:name w:val="Tekst voor subsectie"/>
    <w:basedOn w:val="Standaard"/>
    <w:qFormat/>
    <w:pPr>
      <w:spacing w:before="120"/>
      <w:contextualSpacing/>
    </w:pPr>
  </w:style>
  <w:style w:type="paragraph" w:customStyle="1" w:styleId="Datumvansubsectie">
    <w:name w:val="Datum van subsectie"/>
    <w:basedOn w:val="Standaard"/>
    <w:next w:val="Standaard"/>
    <w:qFormat/>
    <w:pPr>
      <w:spacing w:after="0" w:line="240" w:lineRule="auto"/>
      <w:outlineLvl w:val="0"/>
    </w:pPr>
    <w:rPr>
      <w:rFonts w:asciiTheme="majorHAnsi" w:hAnsiTheme="majorHAnsi"/>
      <w:color w:val="242852" w:themeColor="text2"/>
      <w:spacing w:val="20"/>
      <w:sz w:val="24"/>
      <w:szCs w:val="32"/>
    </w:rPr>
  </w:style>
  <w:style w:type="paragraph" w:customStyle="1" w:styleId="Sectie">
    <w:name w:val="Sectie"/>
    <w:basedOn w:val="Standaard"/>
    <w:next w:val="Standaard"/>
    <w:qFormat/>
    <w:pPr>
      <w:spacing w:before="320" w:after="40" w:line="240" w:lineRule="auto"/>
    </w:pPr>
    <w:rPr>
      <w:rFonts w:asciiTheme="majorHAnsi" w:hAnsiTheme="majorHAnsi"/>
      <w:b/>
      <w:color w:val="629DD1" w:themeColor="accent2"/>
      <w:sz w:val="28"/>
    </w:rPr>
  </w:style>
  <w:style w:type="paragraph" w:customStyle="1" w:styleId="Grijzetekst">
    <w:name w:val="Grijze tekst"/>
    <w:basedOn w:val="Geenafstand"/>
    <w:unhideWhenUsed/>
    <w:qFormat/>
    <w:rPr>
      <w:rFonts w:asciiTheme="majorHAnsi" w:hAnsiTheme="majorHAnsi"/>
      <w:sz w:val="20"/>
    </w:rPr>
  </w:style>
  <w:style w:type="character" w:customStyle="1" w:styleId="subsectiedatumteken">
    <w:name w:val="subsectiedatumteken"/>
    <w:basedOn w:val="Standaardalinea-lettertype"/>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530867">
      <w:bodyDiv w:val="1"/>
      <w:marLeft w:val="0"/>
      <w:marRight w:val="0"/>
      <w:marTop w:val="0"/>
      <w:marBottom w:val="0"/>
      <w:divBdr>
        <w:top w:val="none" w:sz="0" w:space="0" w:color="auto"/>
        <w:left w:val="none" w:sz="0" w:space="0" w:color="auto"/>
        <w:bottom w:val="none" w:sz="0" w:space="0" w:color="auto"/>
        <w:right w:val="none" w:sz="0" w:space="0" w:color="auto"/>
      </w:divBdr>
    </w:div>
    <w:div w:id="1074744357">
      <w:bodyDiv w:val="1"/>
      <w:marLeft w:val="0"/>
      <w:marRight w:val="0"/>
      <w:marTop w:val="0"/>
      <w:marBottom w:val="0"/>
      <w:divBdr>
        <w:top w:val="none" w:sz="0" w:space="0" w:color="auto"/>
        <w:left w:val="none" w:sz="0" w:space="0" w:color="auto"/>
        <w:bottom w:val="none" w:sz="0" w:space="0" w:color="auto"/>
        <w:right w:val="none" w:sz="0" w:space="0" w:color="auto"/>
      </w:divBdr>
    </w:div>
    <w:div w:id="1376277444">
      <w:bodyDiv w:val="1"/>
      <w:marLeft w:val="0"/>
      <w:marRight w:val="0"/>
      <w:marTop w:val="0"/>
      <w:marBottom w:val="0"/>
      <w:divBdr>
        <w:top w:val="none" w:sz="0" w:space="0" w:color="auto"/>
        <w:left w:val="none" w:sz="0" w:space="0" w:color="auto"/>
        <w:bottom w:val="none" w:sz="0" w:space="0" w:color="auto"/>
        <w:right w:val="none" w:sz="0" w:space="0" w:color="auto"/>
      </w:divBdr>
    </w:div>
    <w:div w:id="1628507934">
      <w:bodyDiv w:val="1"/>
      <w:marLeft w:val="0"/>
      <w:marRight w:val="0"/>
      <w:marTop w:val="0"/>
      <w:marBottom w:val="0"/>
      <w:divBdr>
        <w:top w:val="none" w:sz="0" w:space="0" w:color="auto"/>
        <w:left w:val="none" w:sz="0" w:space="0" w:color="auto"/>
        <w:bottom w:val="none" w:sz="0" w:space="0" w:color="auto"/>
        <w:right w:val="none" w:sz="0" w:space="0" w:color="auto"/>
      </w:divBdr>
    </w:div>
    <w:div w:id="17673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keanujanssen.radiusdev.nl/apptastic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keanujanssen.radiusdev.nl/blueEasy/"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eanujanssen.radiusdev.nl/jetro/" TargetMode="External"/><Relationship Id="rId5" Type="http://schemas.openxmlformats.org/officeDocument/2006/relationships/styles" Target="styles.xml"/><Relationship Id="rId15" Type="http://schemas.openxmlformats.org/officeDocument/2006/relationships/hyperlink" Target="http://beta.suenos.com/" TargetMode="External"/><Relationship Id="rId10" Type="http://schemas.openxmlformats.org/officeDocument/2006/relationships/hyperlink" Target="mailto:Educativia@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keanujanssen.radiusdev.nl/ejs-technie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anuenSabine\AppData\Roaming\Microsoft\Templates\Curriculum%20vitae%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1F80FB8B0F4D6192B2FCA8CA1E9C06"/>
        <w:category>
          <w:name w:val="Algemeen"/>
          <w:gallery w:val="placeholder"/>
        </w:category>
        <w:types>
          <w:type w:val="bbPlcHdr"/>
        </w:types>
        <w:behaviors>
          <w:behavior w:val="content"/>
        </w:behaviors>
        <w:guid w:val="{6C91E77C-B117-4DCC-A650-15204D03B38E}"/>
      </w:docPartPr>
      <w:docPartBody>
        <w:p w:rsidR="00000000" w:rsidRDefault="00C400A0">
          <w:pPr>
            <w:pStyle w:val="F51F80FB8B0F4D6192B2FCA8CA1E9C06"/>
          </w:pPr>
          <w:r>
            <w:rPr>
              <w:rStyle w:val="Tekstvantijdelijkeaanduiding"/>
            </w:rPr>
            <w:t>Kies een bouwsteen.</w:t>
          </w:r>
        </w:p>
      </w:docPartBody>
    </w:docPart>
    <w:docPart>
      <w:docPartPr>
        <w:name w:val="4CAF5173E543444692E346E1F0D7FE4F"/>
        <w:category>
          <w:name w:val="Algemeen"/>
          <w:gallery w:val="placeholder"/>
        </w:category>
        <w:types>
          <w:type w:val="bbPlcHdr"/>
        </w:types>
        <w:behaviors>
          <w:behavior w:val="content"/>
        </w:behaviors>
        <w:guid w:val="{637BA1F2-B103-4A69-932B-EDA40A27FBE1}"/>
      </w:docPartPr>
      <w:docPartBody>
        <w:p w:rsidR="00000000" w:rsidRDefault="00C400A0">
          <w:pPr>
            <w:pStyle w:val="4CAF5173E543444692E346E1F0D7FE4F"/>
          </w:pPr>
          <w:r>
            <w:t>[Geef uw naam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B9"/>
    <w:rsid w:val="00C400A0"/>
    <w:rsid w:val="00C556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rPr>
      <w:color w:val="808080"/>
    </w:rPr>
  </w:style>
  <w:style w:type="paragraph" w:customStyle="1" w:styleId="F51F80FB8B0F4D6192B2FCA8CA1E9C06">
    <w:name w:val="F51F80FB8B0F4D6192B2FCA8CA1E9C06"/>
  </w:style>
  <w:style w:type="paragraph" w:customStyle="1" w:styleId="4CAF5173E543444692E346E1F0D7FE4F">
    <w:name w:val="4CAF5173E543444692E346E1F0D7FE4F"/>
  </w:style>
  <w:style w:type="paragraph" w:customStyle="1" w:styleId="4912A4897243478EA87999BDAAEF619A">
    <w:name w:val="4912A4897243478EA87999BDAAEF619A"/>
  </w:style>
  <w:style w:type="paragraph" w:customStyle="1" w:styleId="EA04E539FFBE440283040435F7D1D071">
    <w:name w:val="EA04E539FFBE440283040435F7D1D071"/>
  </w:style>
  <w:style w:type="paragraph" w:customStyle="1" w:styleId="907D90AEE3B041AA989254E590DC123F">
    <w:name w:val="907D90AEE3B041AA989254E590DC123F"/>
  </w:style>
  <w:style w:type="paragraph" w:customStyle="1" w:styleId="81F811DB585747E6A3BA8FE68A047BE0">
    <w:name w:val="81F811DB585747E6A3BA8FE68A047BE0"/>
  </w:style>
  <w:style w:type="paragraph" w:customStyle="1" w:styleId="97297FE656A44FE5A7FECFC98113CCE4">
    <w:name w:val="97297FE656A44FE5A7FECFC98113CCE4"/>
  </w:style>
  <w:style w:type="paragraph" w:customStyle="1" w:styleId="CBD8BF496AA141FDBF40F66ED727ACCC">
    <w:name w:val="CBD8BF496AA141FDBF40F66ED727ACCC"/>
  </w:style>
  <w:style w:type="paragraph" w:customStyle="1" w:styleId="836E483F4AD04275AFFE223C29010775">
    <w:name w:val="836E483F4AD04275AFFE223C29010775"/>
  </w:style>
  <w:style w:type="paragraph" w:customStyle="1" w:styleId="86E88987EA994CF6B4D0497D519E2FDB">
    <w:name w:val="86E88987EA994CF6B4D0497D519E2FDB"/>
  </w:style>
  <w:style w:type="paragraph" w:customStyle="1" w:styleId="21C609A5A99E4E5B8D390CEC5A43FA73">
    <w:name w:val="21C609A5A99E4E5B8D390CEC5A43FA73"/>
  </w:style>
  <w:style w:type="paragraph" w:customStyle="1" w:styleId="789DB23DD33B47E98FFB0D0B3A69FA4A">
    <w:name w:val="789DB23DD33B47E98FFB0D0B3A69FA4A"/>
  </w:style>
  <w:style w:type="paragraph" w:customStyle="1" w:styleId="B4718EE2F8684BB5844A60638F3924F8">
    <w:name w:val="B4718EE2F8684BB5844A60638F3924F8"/>
  </w:style>
  <w:style w:type="paragraph" w:customStyle="1" w:styleId="29DBC024351D4021ABA3C2ABF4EABA47">
    <w:name w:val="29DBC024351D4021ABA3C2ABF4EABA47"/>
  </w:style>
  <w:style w:type="paragraph" w:customStyle="1" w:styleId="20EC3964B9D046C4A4D887B5F420FE88">
    <w:name w:val="20EC3964B9D046C4A4D887B5F420FE88"/>
  </w:style>
  <w:style w:type="paragraph" w:customStyle="1" w:styleId="AEBAC4433B7C4766AD86A253A4343190">
    <w:name w:val="AEBAC4433B7C4766AD86A253A4343190"/>
  </w:style>
  <w:style w:type="paragraph" w:customStyle="1" w:styleId="51E7A1100DB54B22BCE58584362E8A10">
    <w:name w:val="51E7A1100DB54B22BCE58584362E8A10"/>
  </w:style>
  <w:style w:type="paragraph" w:customStyle="1" w:styleId="440E677A6E234103ADACEBCDBA7FA94C">
    <w:name w:val="440E677A6E234103ADACEBCDBA7FA94C"/>
    <w:rsid w:val="00C556B9"/>
  </w:style>
  <w:style w:type="paragraph" w:customStyle="1" w:styleId="8CE73001068148F9B1C4F34286DB8E54">
    <w:name w:val="8CE73001068148F9B1C4F34286DB8E54"/>
    <w:rsid w:val="00C556B9"/>
  </w:style>
  <w:style w:type="paragraph" w:customStyle="1" w:styleId="AEE5392AA6234CC59C605CAA3CE6EE8D">
    <w:name w:val="AEE5392AA6234CC59C605CAA3CE6EE8D"/>
    <w:rsid w:val="00C556B9"/>
  </w:style>
  <w:style w:type="paragraph" w:customStyle="1" w:styleId="1A0AD075DCBB490B925F19C163B16A4C">
    <w:name w:val="1A0AD075DCBB490B925F19C163B16A4C"/>
    <w:rsid w:val="00C556B9"/>
  </w:style>
  <w:style w:type="paragraph" w:customStyle="1" w:styleId="621E2F7EDD9348AEAA4ABBA17E367378">
    <w:name w:val="621E2F7EDD9348AEAA4ABBA17E367378"/>
    <w:rsid w:val="00C556B9"/>
  </w:style>
  <w:style w:type="paragraph" w:customStyle="1" w:styleId="122673C3707C48BCB97A33A61703E22F">
    <w:name w:val="122673C3707C48BCB97A33A61703E22F"/>
    <w:rsid w:val="00C556B9"/>
  </w:style>
  <w:style w:type="paragraph" w:customStyle="1" w:styleId="E9CECC3DB7AC406DAE6D4F12915B272B">
    <w:name w:val="E9CECC3DB7AC406DAE6D4F12915B272B"/>
    <w:rsid w:val="00C556B9"/>
  </w:style>
  <w:style w:type="paragraph" w:customStyle="1" w:styleId="0159103B6B3748D186C72D9A7700E099">
    <w:name w:val="0159103B6B3748D186C72D9A7700E099"/>
    <w:rsid w:val="00C556B9"/>
  </w:style>
  <w:style w:type="paragraph" w:customStyle="1" w:styleId="B818A716AAD44B1AB1715BA5ECB4A4B4">
    <w:name w:val="B818A716AAD44B1AB1715BA5ECB4A4B4"/>
    <w:rsid w:val="00C556B9"/>
  </w:style>
  <w:style w:type="paragraph" w:customStyle="1" w:styleId="B6E1A0E90A944024A5E1FEA9513B8BD2">
    <w:name w:val="B6E1A0E90A944024A5E1FEA9513B8BD2"/>
    <w:rsid w:val="00C556B9"/>
  </w:style>
  <w:style w:type="paragraph" w:customStyle="1" w:styleId="8F19D5050E304DD89EBE4535538E6603">
    <w:name w:val="8F19D5050E304DD89EBE4535538E6603"/>
    <w:rsid w:val="00C556B9"/>
  </w:style>
  <w:style w:type="paragraph" w:customStyle="1" w:styleId="36F0207F67814A22B969D54BE184744A">
    <w:name w:val="36F0207F67814A22B969D54BE184744A"/>
    <w:rsid w:val="00C556B9"/>
  </w:style>
  <w:style w:type="paragraph" w:customStyle="1" w:styleId="4C77EEE5F10D4D008500878203798E8E">
    <w:name w:val="4C77EEE5F10D4D008500878203798E8E"/>
    <w:rsid w:val="00C556B9"/>
  </w:style>
  <w:style w:type="paragraph" w:customStyle="1" w:styleId="88EB190D132C4A3E93C8D03565847EF8">
    <w:name w:val="88EB190D132C4A3E93C8D03565847EF8"/>
    <w:rsid w:val="00C556B9"/>
  </w:style>
  <w:style w:type="paragraph" w:customStyle="1" w:styleId="A16ECADE8CC14541A921227F49217C75">
    <w:name w:val="A16ECADE8CC14541A921227F49217C75"/>
    <w:rsid w:val="00C556B9"/>
  </w:style>
  <w:style w:type="paragraph" w:customStyle="1" w:styleId="16D6E4BA73F44F43830FABB37556F75E">
    <w:name w:val="16D6E4BA73F44F43830FABB37556F75E"/>
    <w:rsid w:val="00C556B9"/>
  </w:style>
  <w:style w:type="paragraph" w:customStyle="1" w:styleId="A52B102D437247C5AAF1E2E5F1605BD6">
    <w:name w:val="A52B102D437247C5AAF1E2E5F1605BD6"/>
    <w:rsid w:val="00C556B9"/>
  </w:style>
  <w:style w:type="paragraph" w:customStyle="1" w:styleId="92E8BEA755B44F4C976A16F1431CA33A">
    <w:name w:val="92E8BEA755B44F4C976A16F1431CA33A"/>
    <w:rsid w:val="00C556B9"/>
  </w:style>
  <w:style w:type="paragraph" w:customStyle="1" w:styleId="0730B3482181458BB95E9E419B9BD7FE">
    <w:name w:val="0730B3482181458BB95E9E419B9BD7FE"/>
    <w:rsid w:val="00C556B9"/>
  </w:style>
  <w:style w:type="paragraph" w:customStyle="1" w:styleId="7BBC433CB3CA4DD092972EF8AE30C800">
    <w:name w:val="7BBC433CB3CA4DD092972EF8AE30C800"/>
    <w:rsid w:val="00C556B9"/>
  </w:style>
  <w:style w:type="paragraph" w:customStyle="1" w:styleId="16D99773ADF7480B95A4CA68643037F4">
    <w:name w:val="16D99773ADF7480B95A4CA68643037F4"/>
    <w:rsid w:val="00C556B9"/>
  </w:style>
  <w:style w:type="paragraph" w:customStyle="1" w:styleId="5AA9D9EFBC984FA6805F9EE220729068">
    <w:name w:val="5AA9D9EFBC984FA6805F9EE220729068"/>
    <w:rsid w:val="00C556B9"/>
  </w:style>
  <w:style w:type="paragraph" w:customStyle="1" w:styleId="3180D34B93224590ACEDE3F772D2CB7F">
    <w:name w:val="3180D34B93224590ACEDE3F772D2CB7F"/>
    <w:rsid w:val="00C556B9"/>
  </w:style>
  <w:style w:type="paragraph" w:customStyle="1" w:styleId="3E79B4C547524C62B383EE34B6D2FC83">
    <w:name w:val="3E79B4C547524C62B383EE34B6D2FC83"/>
    <w:rsid w:val="00C556B9"/>
  </w:style>
  <w:style w:type="paragraph" w:customStyle="1" w:styleId="7F9B1114D6364981AFA871CFDAFA13D2">
    <w:name w:val="7F9B1114D6364981AFA871CFDAFA13D2"/>
    <w:rsid w:val="00C556B9"/>
  </w:style>
  <w:style w:type="paragraph" w:customStyle="1" w:styleId="1938C2C053194FB3A4D4ACC350EB3CBF">
    <w:name w:val="1938C2C053194FB3A4D4ACC350EB3CBF"/>
    <w:rsid w:val="00C556B9"/>
  </w:style>
  <w:style w:type="paragraph" w:customStyle="1" w:styleId="C6FDA3E945124B5B90B457C3BA72D496">
    <w:name w:val="C6FDA3E945124B5B90B457C3BA72D496"/>
    <w:rsid w:val="00C556B9"/>
  </w:style>
  <w:style w:type="paragraph" w:customStyle="1" w:styleId="00CD0A340EF8470D9CE049DB35C9C84C">
    <w:name w:val="00CD0A340EF8470D9CE049DB35C9C84C"/>
    <w:rsid w:val="00C556B9"/>
  </w:style>
  <w:style w:type="paragraph" w:customStyle="1" w:styleId="610067E46E62447BBBFFF60402F45883">
    <w:name w:val="610067E46E62447BBBFFF60402F45883"/>
    <w:rsid w:val="00C556B9"/>
  </w:style>
  <w:style w:type="paragraph" w:customStyle="1" w:styleId="6BB7783C17CA49ECA62FD2E051B3C09B">
    <w:name w:val="6BB7783C17CA49ECA62FD2E051B3C09B"/>
    <w:rsid w:val="00C556B9"/>
  </w:style>
  <w:style w:type="paragraph" w:customStyle="1" w:styleId="52DCF7A31BD74D5B92623971F42BBD5C">
    <w:name w:val="52DCF7A31BD74D5B92623971F42BBD5C"/>
    <w:rsid w:val="00C556B9"/>
  </w:style>
  <w:style w:type="paragraph" w:customStyle="1" w:styleId="69040E6DC3F64E9B95D3599E17FB789A">
    <w:name w:val="69040E6DC3F64E9B95D3599E17FB789A"/>
    <w:rsid w:val="00C556B9"/>
  </w:style>
  <w:style w:type="paragraph" w:customStyle="1" w:styleId="A3D65BD5550E4302992F7FA4BD520A87">
    <w:name w:val="A3D65BD5550E4302992F7FA4BD520A87"/>
    <w:rsid w:val="00C556B9"/>
  </w:style>
  <w:style w:type="paragraph" w:customStyle="1" w:styleId="BC300F4FED864480BEE1D990062AFE61">
    <w:name w:val="BC300F4FED864480BEE1D990062AFE61"/>
    <w:rsid w:val="00C556B9"/>
  </w:style>
  <w:style w:type="paragraph" w:customStyle="1" w:styleId="8D3DC4EDDC274A5ABCAACC9289CE358A">
    <w:name w:val="8D3DC4EDDC274A5ABCAACC9289CE358A"/>
    <w:rsid w:val="00C556B9"/>
  </w:style>
  <w:style w:type="paragraph" w:customStyle="1" w:styleId="222354A9374942A48A13C8803F63AD6E">
    <w:name w:val="222354A9374942A48A13C8803F63AD6E"/>
    <w:rsid w:val="00C55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2B9038E0-F319-4113-A862-842917B88F06}">
  <ds:schemaRefs>
    <ds:schemaRef ds:uri="http://schemas.microsoft.com/office/2006/coverPageProps"/>
  </ds:schemaRefs>
</ds:datastoreItem>
</file>

<file path=customXml/itemProps2.xml><?xml version="1.0" encoding="utf-8"?>
<ds:datastoreItem xmlns:ds="http://schemas.openxmlformats.org/officeDocument/2006/customXml" ds:itemID="{839FCEB6-5B85-493D-9A4C-CEF6751C1F3B}">
  <ds:schemaRefs>
    <ds:schemaRef ds:uri="http://schemas.microsoft.com/sharepoint/v3/contenttype/forms"/>
  </ds:schemaRefs>
</ds:datastoreItem>
</file>

<file path=customXml/itemProps3.xml><?xml version="1.0" encoding="utf-8"?>
<ds:datastoreItem xmlns:ds="http://schemas.openxmlformats.org/officeDocument/2006/customXml" ds:itemID="{5B37D945-1029-4BF9-BA0F-5890B8235FB5}">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Curriculum vitae (thema Equity).dotx</Template>
  <TotalTime>65</TotalTime>
  <Pages>3</Pages>
  <Words>645</Words>
  <Characters>3549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[Enter Document Title]</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Keanu Janssen</dc:creator>
  <cp:keywords/>
  <cp:lastModifiedBy>Keanu en Sabine Janssen-van den Broek</cp:lastModifiedBy>
  <cp:revision>4</cp:revision>
  <cp:lastPrinted>2006-03-03T17:08:00Z</cp:lastPrinted>
  <dcterms:created xsi:type="dcterms:W3CDTF">2016-06-08T18:12:00Z</dcterms:created>
  <dcterms:modified xsi:type="dcterms:W3CDTF">2016-06-08T19:17:00Z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TC017730659991</vt:lpwstr>
  </property>
</Properties>
</file>