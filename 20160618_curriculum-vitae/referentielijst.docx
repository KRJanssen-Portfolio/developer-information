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nl-NL"/>
        </w:rPr>
        <w:alias w:val="Auteur"/>
        <w:tag w:val=""/>
        <w:id w:val="1246310863"/>
        <w:placeholder>
          <w:docPart w:val="E3C1601946DC4CB18539FF4357564B0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757C52" w:rsidRPr="00AE4091" w:rsidRDefault="008233B3">
          <w:pPr>
            <w:pStyle w:val="Titel"/>
            <w:rPr>
              <w:lang w:val="nl-NL"/>
            </w:rPr>
          </w:pPr>
          <w:r>
            <w:rPr>
              <w:lang w:val="nl-NL"/>
            </w:rPr>
            <w:t>Keanu Janssen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2312"/>
        <w:gridCol w:w="6427"/>
      </w:tblGrid>
      <w:tr w:rsidR="00757C52" w:rsidRPr="00AE4091" w:rsidTr="00370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323" w:type="pct"/>
          </w:tcPr>
          <w:p w:rsidR="00757C52" w:rsidRPr="00AE4091" w:rsidRDefault="00757C52">
            <w:pPr>
              <w:rPr>
                <w:lang w:val="nl-NL"/>
              </w:rPr>
            </w:pPr>
          </w:p>
        </w:tc>
        <w:tc>
          <w:tcPr>
            <w:tcW w:w="3677" w:type="pct"/>
          </w:tcPr>
          <w:p w:rsidR="00757C52" w:rsidRPr="00AE4091" w:rsidRDefault="00757C52">
            <w:pPr>
              <w:rPr>
                <w:lang w:val="nl-NL"/>
              </w:rPr>
            </w:pPr>
          </w:p>
        </w:tc>
      </w:tr>
    </w:tbl>
    <w:p w:rsidR="00370196" w:rsidRPr="005F7310" w:rsidRDefault="00692F8F">
      <w:pPr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>REFERENTIES</w:t>
      </w:r>
    </w:p>
    <w:tbl>
      <w:tblPr>
        <w:tblStyle w:val="Tabelrasterlic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473"/>
      </w:tblGrid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NAAM</w:t>
            </w:r>
          </w:p>
        </w:tc>
        <w:tc>
          <w:tcPr>
            <w:tcW w:w="5473" w:type="dxa"/>
          </w:tcPr>
          <w:p w:rsidR="00370196" w:rsidRPr="005F7310" w:rsidRDefault="00692F8F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De </w:t>
            </w:r>
            <w:proofErr w:type="spellStart"/>
            <w:r>
              <w:rPr>
                <w:sz w:val="24"/>
                <w:szCs w:val="24"/>
                <w:lang w:val="nl-NL"/>
              </w:rPr>
              <w:t>Frettes</w:t>
            </w:r>
            <w:proofErr w:type="spellEnd"/>
          </w:p>
        </w:tc>
      </w:tr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VOORNAMEN</w:t>
            </w:r>
          </w:p>
        </w:tc>
        <w:tc>
          <w:tcPr>
            <w:tcW w:w="5473" w:type="dxa"/>
          </w:tcPr>
          <w:p w:rsidR="00370196" w:rsidRPr="005F7310" w:rsidRDefault="00692F8F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Ger</w:t>
            </w:r>
          </w:p>
        </w:tc>
      </w:tr>
      <w:tr w:rsidR="00370196" w:rsidRPr="005F7310" w:rsidTr="00370196">
        <w:tc>
          <w:tcPr>
            <w:tcW w:w="3256" w:type="dxa"/>
          </w:tcPr>
          <w:p w:rsidR="00370196" w:rsidRPr="005F7310" w:rsidRDefault="00692F8F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FUNCTIE</w:t>
            </w:r>
          </w:p>
        </w:tc>
        <w:tc>
          <w:tcPr>
            <w:tcW w:w="5473" w:type="dxa"/>
          </w:tcPr>
          <w:p w:rsidR="00370196" w:rsidRPr="005F7310" w:rsidRDefault="00692F8F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Algemeen directeur</w:t>
            </w:r>
          </w:p>
        </w:tc>
      </w:tr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TELEFOON</w:t>
            </w:r>
          </w:p>
        </w:tc>
        <w:tc>
          <w:tcPr>
            <w:tcW w:w="5473" w:type="dxa"/>
          </w:tcPr>
          <w:p w:rsidR="00370196" w:rsidRPr="005F7310" w:rsidRDefault="00692F8F" w:rsidP="008233B3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+31 102 233 701</w:t>
            </w:r>
          </w:p>
        </w:tc>
      </w:tr>
      <w:tr w:rsidR="00370196" w:rsidRPr="005F7310" w:rsidTr="00370196">
        <w:tc>
          <w:tcPr>
            <w:tcW w:w="3256" w:type="dxa"/>
          </w:tcPr>
          <w:p w:rsidR="00370196" w:rsidRPr="005F7310" w:rsidRDefault="00370196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E-MAILADRES</w:t>
            </w:r>
          </w:p>
        </w:tc>
        <w:tc>
          <w:tcPr>
            <w:tcW w:w="5473" w:type="dxa"/>
          </w:tcPr>
          <w:p w:rsidR="00370196" w:rsidRPr="005F7310" w:rsidRDefault="00692F8F" w:rsidP="00692F8F">
            <w:pPr>
              <w:rPr>
                <w:sz w:val="24"/>
                <w:szCs w:val="24"/>
                <w:lang w:val="nl-NL"/>
              </w:rPr>
            </w:pPr>
            <w:hyperlink r:id="rId9" w:history="1">
              <w:r w:rsidRPr="005C4EC5">
                <w:rPr>
                  <w:rStyle w:val="Hyperlink"/>
                  <w:sz w:val="24"/>
                  <w:szCs w:val="24"/>
                  <w:lang w:val="nl-NL"/>
                </w:rPr>
                <w:t>ger@topcloudxl.co</w:t>
              </w:r>
            </w:hyperlink>
            <w:r>
              <w:rPr>
                <w:rStyle w:val="Hyperlink"/>
                <w:sz w:val="24"/>
                <w:szCs w:val="24"/>
                <w:lang w:val="nl-NL"/>
              </w:rPr>
              <w:t>m</w:t>
            </w:r>
          </w:p>
        </w:tc>
      </w:tr>
      <w:tr w:rsidR="00370196" w:rsidRPr="005F7310" w:rsidTr="00370196">
        <w:tc>
          <w:tcPr>
            <w:tcW w:w="3256" w:type="dxa"/>
          </w:tcPr>
          <w:p w:rsidR="00370196" w:rsidRPr="005F7310" w:rsidRDefault="00692F8F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BEDRIJF</w:t>
            </w:r>
          </w:p>
        </w:tc>
        <w:tc>
          <w:tcPr>
            <w:tcW w:w="5473" w:type="dxa"/>
          </w:tcPr>
          <w:p w:rsidR="00370196" w:rsidRPr="005F7310" w:rsidRDefault="00692F8F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Top Cloud XL</w:t>
            </w:r>
            <w:bookmarkStart w:id="0" w:name="_GoBack"/>
            <w:bookmarkEnd w:id="0"/>
            <w:r>
              <w:rPr>
                <w:sz w:val="24"/>
                <w:szCs w:val="24"/>
                <w:lang w:val="nl-NL"/>
              </w:rPr>
              <w:br/>
            </w:r>
            <w:proofErr w:type="spellStart"/>
            <w:r w:rsidR="00920BA3">
              <w:rPr>
                <w:sz w:val="24"/>
                <w:szCs w:val="24"/>
                <w:lang w:val="nl-NL"/>
              </w:rPr>
              <w:t>Kardoenhof</w:t>
            </w:r>
            <w:proofErr w:type="spellEnd"/>
            <w:r w:rsidR="00920BA3">
              <w:rPr>
                <w:sz w:val="24"/>
                <w:szCs w:val="24"/>
                <w:lang w:val="nl-NL"/>
              </w:rPr>
              <w:t xml:space="preserve"> 1, 3139JD Hoogvliet, Rotterdam</w:t>
            </w:r>
          </w:p>
        </w:tc>
      </w:tr>
    </w:tbl>
    <w:p w:rsidR="00D137BC" w:rsidRDefault="00D137BC">
      <w:pPr>
        <w:rPr>
          <w:sz w:val="24"/>
          <w:szCs w:val="24"/>
          <w:lang w:val="nl-NL"/>
        </w:rPr>
      </w:pPr>
    </w:p>
    <w:tbl>
      <w:tblPr>
        <w:tblStyle w:val="Tabelrasterlic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473"/>
      </w:tblGrid>
      <w:tr w:rsidR="00920BA3" w:rsidRPr="005F7310" w:rsidTr="00D770DB">
        <w:tc>
          <w:tcPr>
            <w:tcW w:w="3256" w:type="dxa"/>
          </w:tcPr>
          <w:p w:rsidR="00920BA3" w:rsidRPr="005F7310" w:rsidRDefault="00920BA3" w:rsidP="00D770DB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NAAM</w:t>
            </w:r>
          </w:p>
        </w:tc>
        <w:tc>
          <w:tcPr>
            <w:tcW w:w="5473" w:type="dxa"/>
          </w:tcPr>
          <w:p w:rsidR="00920BA3" w:rsidRPr="005F7310" w:rsidRDefault="00920BA3" w:rsidP="00D770DB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Grotenhuis</w:t>
            </w:r>
          </w:p>
        </w:tc>
      </w:tr>
      <w:tr w:rsidR="00920BA3" w:rsidRPr="005F7310" w:rsidTr="00D770DB">
        <w:tc>
          <w:tcPr>
            <w:tcW w:w="3256" w:type="dxa"/>
          </w:tcPr>
          <w:p w:rsidR="00920BA3" w:rsidRPr="005F7310" w:rsidRDefault="00920BA3" w:rsidP="00D770DB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VOORNAMEN</w:t>
            </w:r>
          </w:p>
        </w:tc>
        <w:tc>
          <w:tcPr>
            <w:tcW w:w="5473" w:type="dxa"/>
          </w:tcPr>
          <w:p w:rsidR="00920BA3" w:rsidRPr="005F7310" w:rsidRDefault="00920BA3" w:rsidP="00D770DB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Michiel</w:t>
            </w:r>
          </w:p>
        </w:tc>
      </w:tr>
      <w:tr w:rsidR="00920BA3" w:rsidRPr="005F7310" w:rsidTr="00D770DB">
        <w:tc>
          <w:tcPr>
            <w:tcW w:w="3256" w:type="dxa"/>
          </w:tcPr>
          <w:p w:rsidR="00920BA3" w:rsidRPr="005F7310" w:rsidRDefault="00920BA3" w:rsidP="00D770DB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FUNCTIE</w:t>
            </w:r>
          </w:p>
        </w:tc>
        <w:tc>
          <w:tcPr>
            <w:tcW w:w="5473" w:type="dxa"/>
          </w:tcPr>
          <w:p w:rsidR="00920BA3" w:rsidRPr="005F7310" w:rsidRDefault="00920BA3" w:rsidP="00D770DB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Technisch directeur</w:t>
            </w:r>
          </w:p>
        </w:tc>
      </w:tr>
      <w:tr w:rsidR="00920BA3" w:rsidRPr="005F7310" w:rsidTr="00D770DB">
        <w:tc>
          <w:tcPr>
            <w:tcW w:w="3256" w:type="dxa"/>
          </w:tcPr>
          <w:p w:rsidR="00920BA3" w:rsidRPr="005F7310" w:rsidRDefault="00920BA3" w:rsidP="00D770DB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TELEFOON</w:t>
            </w:r>
          </w:p>
        </w:tc>
        <w:tc>
          <w:tcPr>
            <w:tcW w:w="5473" w:type="dxa"/>
          </w:tcPr>
          <w:p w:rsidR="00920BA3" w:rsidRPr="005F7310" w:rsidRDefault="00920BA3" w:rsidP="00D770DB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+31 102 233 701</w:t>
            </w:r>
          </w:p>
        </w:tc>
      </w:tr>
      <w:tr w:rsidR="00920BA3" w:rsidRPr="005F7310" w:rsidTr="00D770DB">
        <w:tc>
          <w:tcPr>
            <w:tcW w:w="3256" w:type="dxa"/>
          </w:tcPr>
          <w:p w:rsidR="00920BA3" w:rsidRPr="005F7310" w:rsidRDefault="00920BA3" w:rsidP="00D770DB">
            <w:pPr>
              <w:rPr>
                <w:sz w:val="24"/>
                <w:szCs w:val="24"/>
                <w:lang w:val="nl-NL"/>
              </w:rPr>
            </w:pPr>
            <w:r w:rsidRPr="005F7310">
              <w:rPr>
                <w:sz w:val="24"/>
                <w:szCs w:val="24"/>
                <w:lang w:val="nl-NL"/>
              </w:rPr>
              <w:t>E-MAILADRES</w:t>
            </w:r>
          </w:p>
        </w:tc>
        <w:tc>
          <w:tcPr>
            <w:tcW w:w="5473" w:type="dxa"/>
          </w:tcPr>
          <w:p w:rsidR="00920BA3" w:rsidRPr="005F7310" w:rsidRDefault="00920BA3" w:rsidP="00920BA3">
            <w:pPr>
              <w:rPr>
                <w:sz w:val="24"/>
                <w:szCs w:val="24"/>
                <w:lang w:val="nl-NL"/>
              </w:rPr>
            </w:pPr>
            <w:hyperlink r:id="rId10" w:history="1">
              <w:r w:rsidRPr="005C4EC5">
                <w:rPr>
                  <w:rStyle w:val="Hyperlink"/>
                  <w:sz w:val="24"/>
                </w:rPr>
                <w:t>info</w:t>
              </w:r>
              <w:r w:rsidRPr="005C4EC5">
                <w:rPr>
                  <w:rStyle w:val="Hyperlink"/>
                  <w:sz w:val="24"/>
                  <w:szCs w:val="24"/>
                  <w:lang w:val="nl-NL"/>
                </w:rPr>
                <w:t>@topcloudxl.co</w:t>
              </w:r>
            </w:hyperlink>
            <w:r>
              <w:rPr>
                <w:rStyle w:val="Hyperlink"/>
                <w:sz w:val="24"/>
                <w:szCs w:val="24"/>
                <w:lang w:val="nl-NL"/>
              </w:rPr>
              <w:t>m</w:t>
            </w:r>
          </w:p>
        </w:tc>
      </w:tr>
      <w:tr w:rsidR="00920BA3" w:rsidRPr="005F7310" w:rsidTr="00D770DB">
        <w:tc>
          <w:tcPr>
            <w:tcW w:w="3256" w:type="dxa"/>
          </w:tcPr>
          <w:p w:rsidR="00920BA3" w:rsidRPr="005F7310" w:rsidRDefault="00920BA3" w:rsidP="00D770DB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BEDRIJF</w:t>
            </w:r>
          </w:p>
        </w:tc>
        <w:tc>
          <w:tcPr>
            <w:tcW w:w="5473" w:type="dxa"/>
          </w:tcPr>
          <w:p w:rsidR="00920BA3" w:rsidRPr="005F7310" w:rsidRDefault="00920BA3" w:rsidP="00D770DB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Top Cloud XL</w:t>
            </w:r>
            <w:r>
              <w:rPr>
                <w:sz w:val="24"/>
                <w:szCs w:val="24"/>
                <w:lang w:val="nl-NL"/>
              </w:rPr>
              <w:br/>
            </w:r>
            <w:proofErr w:type="spellStart"/>
            <w:r>
              <w:rPr>
                <w:sz w:val="24"/>
                <w:szCs w:val="24"/>
                <w:lang w:val="nl-NL"/>
              </w:rPr>
              <w:t>Kardoenhof</w:t>
            </w:r>
            <w:proofErr w:type="spellEnd"/>
            <w:r>
              <w:rPr>
                <w:sz w:val="24"/>
                <w:szCs w:val="24"/>
                <w:lang w:val="nl-NL"/>
              </w:rPr>
              <w:t xml:space="preserve"> 1, 3139JD Hoogvliet, Rotterdam</w:t>
            </w:r>
          </w:p>
        </w:tc>
      </w:tr>
    </w:tbl>
    <w:p w:rsidR="00920BA3" w:rsidRPr="005F7310" w:rsidRDefault="00920BA3">
      <w:pPr>
        <w:rPr>
          <w:sz w:val="24"/>
          <w:szCs w:val="24"/>
          <w:lang w:val="nl-NL"/>
        </w:rPr>
      </w:pPr>
    </w:p>
    <w:sectPr w:rsidR="00920BA3" w:rsidRPr="005F7310" w:rsidSect="00B86745">
      <w:footerReference w:type="default" r:id="rId11"/>
      <w:pgSz w:w="11907" w:h="16839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534" w:rsidRDefault="006B6534">
      <w:pPr>
        <w:spacing w:after="0"/>
      </w:pPr>
      <w:r>
        <w:separator/>
      </w:r>
    </w:p>
    <w:p w:rsidR="006B6534" w:rsidRDefault="006B6534"/>
  </w:endnote>
  <w:endnote w:type="continuationSeparator" w:id="0">
    <w:p w:rsidR="006B6534" w:rsidRDefault="006B6534">
      <w:pPr>
        <w:spacing w:after="0"/>
      </w:pPr>
      <w:r>
        <w:continuationSeparator/>
      </w:r>
    </w:p>
    <w:p w:rsidR="006B6534" w:rsidRDefault="006B65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C52" w:rsidRDefault="000A6FB1">
    <w:pPr>
      <w:pStyle w:val="Voettekst"/>
    </w:pPr>
    <w:r>
      <w:rPr>
        <w:lang w:val="nl-NL"/>
      </w:rP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936ED" w:rsidRPr="00C936ED">
      <w:rPr>
        <w:lang w:val="nl-NL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534" w:rsidRDefault="006B6534">
      <w:pPr>
        <w:spacing w:after="0"/>
      </w:pPr>
      <w:r>
        <w:separator/>
      </w:r>
    </w:p>
    <w:p w:rsidR="006B6534" w:rsidRDefault="006B6534"/>
  </w:footnote>
  <w:footnote w:type="continuationSeparator" w:id="0">
    <w:p w:rsidR="006B6534" w:rsidRDefault="006B6534">
      <w:pPr>
        <w:spacing w:after="0"/>
      </w:pPr>
      <w:r>
        <w:continuationSeparator/>
      </w:r>
    </w:p>
    <w:p w:rsidR="006B6534" w:rsidRDefault="006B65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jstopsomteken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96"/>
    <w:rsid w:val="00044114"/>
    <w:rsid w:val="000A6FB1"/>
    <w:rsid w:val="001856DD"/>
    <w:rsid w:val="00370196"/>
    <w:rsid w:val="003F5CA9"/>
    <w:rsid w:val="004C1A4C"/>
    <w:rsid w:val="004C2E38"/>
    <w:rsid w:val="004E033C"/>
    <w:rsid w:val="005432DE"/>
    <w:rsid w:val="005F7310"/>
    <w:rsid w:val="005F743C"/>
    <w:rsid w:val="00692F8F"/>
    <w:rsid w:val="006B6534"/>
    <w:rsid w:val="00757C52"/>
    <w:rsid w:val="007855DA"/>
    <w:rsid w:val="007C540E"/>
    <w:rsid w:val="0081028C"/>
    <w:rsid w:val="008233B3"/>
    <w:rsid w:val="00920BA3"/>
    <w:rsid w:val="00A442F5"/>
    <w:rsid w:val="00AE4091"/>
    <w:rsid w:val="00AF491B"/>
    <w:rsid w:val="00B86745"/>
    <w:rsid w:val="00B970E8"/>
    <w:rsid w:val="00BF23BB"/>
    <w:rsid w:val="00C7242E"/>
    <w:rsid w:val="00C936ED"/>
    <w:rsid w:val="00D137BC"/>
    <w:rsid w:val="00FD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7024A"/>
  <w15:chartTrackingRefBased/>
  <w15:docId w15:val="{86BCB750-A1DD-4F4D-954D-439A87E4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elChar">
    <w:name w:val="Titel Char"/>
    <w:basedOn w:val="Standaardalinea-lettertype"/>
    <w:link w:val="Titel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sectiekop">
    <w:name w:val="sectiekop"/>
    <w:basedOn w:val="Standaard"/>
    <w:next w:val="Standaard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jstopsomteken">
    <w:name w:val="List Bullet"/>
    <w:basedOn w:val="Standaard"/>
    <w:uiPriority w:val="1"/>
    <w:unhideWhenUsed/>
    <w:qFormat/>
    <w:pPr>
      <w:numPr>
        <w:numId w:val="5"/>
      </w:numPr>
    </w:pPr>
  </w:style>
  <w:style w:type="paragraph" w:customStyle="1" w:styleId="Subsectie">
    <w:name w:val="Subsectie"/>
    <w:basedOn w:val="Standaard"/>
    <w:uiPriority w:val="1"/>
    <w:qFormat/>
    <w:pPr>
      <w:spacing w:after="120"/>
    </w:pPr>
    <w:rPr>
      <w:color w:val="000000" w:themeColor="text1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VoettekstChar">
    <w:name w:val="Voettekst Char"/>
    <w:basedOn w:val="Standaardalinea-lettertype"/>
    <w:link w:val="Voettekst"/>
    <w:uiPriority w:val="99"/>
    <w:rPr>
      <w:noProof/>
    </w:rPr>
  </w:style>
  <w:style w:type="table" w:styleId="Tabelraster">
    <w:name w:val="Table Grid"/>
    <w:basedOn w:val="Standaardtabe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Standaardtabe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um">
    <w:name w:val="Date"/>
    <w:basedOn w:val="Standaard"/>
    <w:next w:val="Standaard"/>
    <w:link w:val="Datum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umChar">
    <w:name w:val="Datum Char"/>
    <w:basedOn w:val="Standaardalinea-lettertype"/>
    <w:link w:val="Datum"/>
    <w:uiPriority w:val="1"/>
    <w:rPr>
      <w:color w:val="000000" w:themeColor="text1"/>
    </w:rPr>
  </w:style>
  <w:style w:type="character" w:styleId="Nadruk">
    <w:name w:val="Emphasis"/>
    <w:basedOn w:val="Standaardalinea-lettertype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rmatie">
    <w:name w:val="Contactinformatie"/>
    <w:basedOn w:val="Standaard"/>
    <w:uiPriority w:val="1"/>
    <w:qFormat/>
    <w:pPr>
      <w:spacing w:after="360"/>
      <w:contextualSpacing/>
    </w:pPr>
  </w:style>
  <w:style w:type="paragraph" w:customStyle="1" w:styleId="Sectiekop0">
    <w:name w:val="Sectiekop"/>
    <w:basedOn w:val="Standaard"/>
    <w:next w:val="Standaard"/>
    <w:uiPriority w:val="1"/>
    <w:qFormat/>
    <w:rsid w:val="00AE4091"/>
    <w:pPr>
      <w:spacing w:before="500"/>
      <w:ind w:right="0"/>
    </w:pPr>
    <w:rPr>
      <w:rFonts w:asciiTheme="majorHAnsi" w:eastAsiaTheme="majorEastAsia" w:hAnsiTheme="majorHAnsi" w:cstheme="majorBidi"/>
      <w:b/>
      <w:bCs/>
      <w:color w:val="E5E5E5" w:themeColor="accent1" w:themeTint="BF"/>
      <w:sz w:val="24"/>
    </w:rPr>
  </w:style>
  <w:style w:type="character" w:styleId="Hyperlink">
    <w:name w:val="Hyperlink"/>
    <w:basedOn w:val="Standaardalinea-lettertype"/>
    <w:uiPriority w:val="99"/>
    <w:unhideWhenUsed/>
    <w:rsid w:val="00370196"/>
    <w:rPr>
      <w:color w:val="5F5F5F" w:themeColor="hyperlink"/>
      <w:u w:val="single"/>
    </w:rPr>
  </w:style>
  <w:style w:type="table" w:styleId="Tabelrasterlicht">
    <w:name w:val="Grid Table Light"/>
    <w:basedOn w:val="Standaardtabel"/>
    <w:uiPriority w:val="40"/>
    <w:rsid w:val="0037019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info@topcloudxl.co" TargetMode="External"/><Relationship Id="rId4" Type="http://schemas.openxmlformats.org/officeDocument/2006/relationships/styles" Target="styles.xml"/><Relationship Id="rId9" Type="http://schemas.openxmlformats.org/officeDocument/2006/relationships/hyperlink" Target="mailto:ger@topcloudxl.co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ine\AppData\Roaming\Microsoft\Templates\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C1601946DC4CB18539FF4357564B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35D039E-87AA-4871-8C61-EF4B20D6B37A}"/>
      </w:docPartPr>
      <w:docPartBody>
        <w:p w:rsidR="0025762C" w:rsidRDefault="008D7421">
          <w:pPr>
            <w:pStyle w:val="E3C1601946DC4CB18539FF4357564B07"/>
          </w:pPr>
          <w:r w:rsidRPr="00AE4091"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1"/>
    <w:rsid w:val="0025762C"/>
    <w:rsid w:val="005F248A"/>
    <w:rsid w:val="006C46EE"/>
    <w:rsid w:val="008D7421"/>
    <w:rsid w:val="009931F8"/>
    <w:rsid w:val="00EC5067"/>
    <w:rsid w:val="00EC7E49"/>
    <w:rsid w:val="00F8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3C1601946DC4CB18539FF4357564B07">
    <w:name w:val="E3C1601946DC4CB18539FF4357564B07"/>
  </w:style>
  <w:style w:type="paragraph" w:customStyle="1" w:styleId="F53CFDA5098B4CA39A12A5990E319CF0">
    <w:name w:val="F53CFDA5098B4CA39A12A5990E319CF0"/>
  </w:style>
  <w:style w:type="paragraph" w:customStyle="1" w:styleId="9112C65B5194417787E693B571014C7E">
    <w:name w:val="9112C65B5194417787E693B571014C7E"/>
  </w:style>
  <w:style w:type="paragraph" w:customStyle="1" w:styleId="E1FB203FD9D0477AB7D5C231D461E049">
    <w:name w:val="E1FB203FD9D0477AB7D5C231D461E049"/>
  </w:style>
  <w:style w:type="paragraph" w:customStyle="1" w:styleId="99A4B65440BB43B3ADB610C47C600A7C">
    <w:name w:val="99A4B65440BB43B3ADB610C47C600A7C"/>
  </w:style>
  <w:style w:type="paragraph" w:customStyle="1" w:styleId="DE89A1898ABB41349CE63BD358A934B3">
    <w:name w:val="DE89A1898ABB41349CE63BD358A934B3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3D9517D80BDB4F458978FCADA029EDA8">
    <w:name w:val="3D9517D80BDB4F458978FCADA029EDA8"/>
  </w:style>
  <w:style w:type="paragraph" w:customStyle="1" w:styleId="0CD7DA3391B8469BB9AC55764018CD76">
    <w:name w:val="0CD7DA3391B8469BB9AC55764018CD76"/>
  </w:style>
  <w:style w:type="paragraph" w:customStyle="1" w:styleId="CEBFFD201EC343AAA73F77F1F3F989D7">
    <w:name w:val="CEBFFD201EC343AAA73F77F1F3F989D7"/>
  </w:style>
  <w:style w:type="paragraph" w:customStyle="1" w:styleId="1061BAFED14C4E869B3BEAA5DC2D7F1E">
    <w:name w:val="1061BAFED14C4E869B3BEAA5DC2D7F1E"/>
  </w:style>
  <w:style w:type="character" w:styleId="Nadruk">
    <w:name w:val="Emphasis"/>
    <w:basedOn w:val="Standaardalinea-lettertype"/>
    <w:uiPriority w:val="2"/>
    <w:unhideWhenUsed/>
    <w:qFormat/>
    <w:rPr>
      <w:i/>
      <w:iCs/>
      <w:color w:val="404040" w:themeColor="text1" w:themeTint="BF"/>
    </w:rPr>
  </w:style>
  <w:style w:type="paragraph" w:customStyle="1" w:styleId="E593168E0B444C5688DAE9465695DC02">
    <w:name w:val="E593168E0B444C5688DAE9465695DC02"/>
  </w:style>
  <w:style w:type="paragraph" w:customStyle="1" w:styleId="524FD894876B4068A4F13E6F6F0C7EC5">
    <w:name w:val="524FD894876B4068A4F13E6F6F0C7EC5"/>
  </w:style>
  <w:style w:type="paragraph" w:customStyle="1" w:styleId="CAAF94E13C01488ABB72AD140D65925E">
    <w:name w:val="CAAF94E13C01488ABB72AD140D6592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914C9B-3CE9-495A-9A68-D39E4F90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5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Keanu Janssen</dc:creator>
  <cp:keywords/>
  <cp:lastModifiedBy>Sabine van den Broek</cp:lastModifiedBy>
  <cp:revision>3</cp:revision>
  <dcterms:created xsi:type="dcterms:W3CDTF">2016-06-15T17:42:00Z</dcterms:created>
  <dcterms:modified xsi:type="dcterms:W3CDTF">2016-06-15T17:47:00Z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