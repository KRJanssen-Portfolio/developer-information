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nl-NL"/>
        </w:rPr>
        <w:alias w:val="Auteur"/>
        <w:tag w:val=""/>
        <w:id w:val="1246310863"/>
        <w:placeholder>
          <w:docPart w:val="E3C1601946DC4CB18539FF4357564B0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757C52" w:rsidRPr="00AE4091" w:rsidRDefault="008233B3">
          <w:pPr>
            <w:pStyle w:val="Titel"/>
            <w:rPr>
              <w:lang w:val="nl-NL"/>
            </w:rPr>
          </w:pPr>
          <w:r>
            <w:rPr>
              <w:lang w:val="nl-NL"/>
            </w:rPr>
            <w:t>Keanu Janssen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2312"/>
        <w:gridCol w:w="6427"/>
      </w:tblGrid>
      <w:tr w:rsidR="00757C52" w:rsidRPr="00AE4091" w:rsidTr="00370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1323" w:type="pct"/>
          </w:tcPr>
          <w:p w:rsidR="00757C52" w:rsidRPr="00AE4091" w:rsidRDefault="00757C52">
            <w:pPr>
              <w:rPr>
                <w:lang w:val="nl-NL"/>
              </w:rPr>
            </w:pPr>
          </w:p>
        </w:tc>
        <w:tc>
          <w:tcPr>
            <w:tcW w:w="3677" w:type="pct"/>
          </w:tcPr>
          <w:p w:rsidR="00757C52" w:rsidRPr="00AE4091" w:rsidRDefault="00757C52">
            <w:pPr>
              <w:rPr>
                <w:lang w:val="nl-NL"/>
              </w:rPr>
            </w:pPr>
          </w:p>
        </w:tc>
      </w:tr>
    </w:tbl>
    <w:p w:rsidR="00370196" w:rsidRPr="005F7310" w:rsidRDefault="00370196">
      <w:pPr>
        <w:rPr>
          <w:b/>
          <w:sz w:val="24"/>
          <w:szCs w:val="24"/>
          <w:lang w:val="nl-NL"/>
        </w:rPr>
      </w:pPr>
      <w:r w:rsidRPr="005F7310">
        <w:rPr>
          <w:b/>
          <w:sz w:val="24"/>
          <w:szCs w:val="24"/>
          <w:lang w:val="nl-NL"/>
        </w:rPr>
        <w:t>PERSOONLIJKE GEGEVENS</w:t>
      </w:r>
    </w:p>
    <w:tbl>
      <w:tblPr>
        <w:tblStyle w:val="Tabelrasterlic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473"/>
      </w:tblGrid>
      <w:tr w:rsidR="00370196" w:rsidRPr="005F7310" w:rsidTr="00370196">
        <w:tc>
          <w:tcPr>
            <w:tcW w:w="3256" w:type="dxa"/>
          </w:tcPr>
          <w:p w:rsidR="00370196" w:rsidRPr="005F7310" w:rsidRDefault="00370196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NAAM</w:t>
            </w:r>
          </w:p>
        </w:tc>
        <w:tc>
          <w:tcPr>
            <w:tcW w:w="5473" w:type="dxa"/>
          </w:tcPr>
          <w:p w:rsidR="00370196" w:rsidRPr="005F7310" w:rsidRDefault="008233B3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Janssen</w:t>
            </w:r>
          </w:p>
        </w:tc>
      </w:tr>
      <w:tr w:rsidR="00370196" w:rsidRPr="005F7310" w:rsidTr="00370196">
        <w:tc>
          <w:tcPr>
            <w:tcW w:w="3256" w:type="dxa"/>
          </w:tcPr>
          <w:p w:rsidR="00370196" w:rsidRPr="005F7310" w:rsidRDefault="00370196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VOORNAMEN</w:t>
            </w:r>
          </w:p>
        </w:tc>
        <w:tc>
          <w:tcPr>
            <w:tcW w:w="5473" w:type="dxa"/>
          </w:tcPr>
          <w:p w:rsidR="00370196" w:rsidRPr="005F7310" w:rsidRDefault="008233B3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Keanu Ryan</w:t>
            </w:r>
          </w:p>
        </w:tc>
      </w:tr>
      <w:tr w:rsidR="00370196" w:rsidRPr="005F7310" w:rsidTr="00370196">
        <w:tc>
          <w:tcPr>
            <w:tcW w:w="3256" w:type="dxa"/>
          </w:tcPr>
          <w:p w:rsidR="00370196" w:rsidRPr="005F7310" w:rsidRDefault="00370196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ADRES</w:t>
            </w:r>
          </w:p>
        </w:tc>
        <w:tc>
          <w:tcPr>
            <w:tcW w:w="5473" w:type="dxa"/>
          </w:tcPr>
          <w:p w:rsidR="00370196" w:rsidRPr="005F7310" w:rsidRDefault="008233B3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Julianastraat 8, 4675CH Sint Philipsland</w:t>
            </w:r>
          </w:p>
        </w:tc>
      </w:tr>
      <w:tr w:rsidR="00370196" w:rsidRPr="005F7310" w:rsidTr="00370196">
        <w:tc>
          <w:tcPr>
            <w:tcW w:w="3256" w:type="dxa"/>
          </w:tcPr>
          <w:p w:rsidR="00370196" w:rsidRPr="005F7310" w:rsidRDefault="00370196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TELEFOON</w:t>
            </w:r>
          </w:p>
        </w:tc>
        <w:tc>
          <w:tcPr>
            <w:tcW w:w="5473" w:type="dxa"/>
          </w:tcPr>
          <w:p w:rsidR="00370196" w:rsidRPr="005F7310" w:rsidRDefault="00370196" w:rsidP="008233B3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06</w:t>
            </w:r>
            <w:r w:rsidR="008233B3">
              <w:rPr>
                <w:sz w:val="24"/>
                <w:szCs w:val="24"/>
                <w:lang w:val="nl-NL"/>
              </w:rPr>
              <w:t>25496880</w:t>
            </w:r>
          </w:p>
        </w:tc>
      </w:tr>
      <w:tr w:rsidR="00370196" w:rsidRPr="005F7310" w:rsidTr="00370196">
        <w:tc>
          <w:tcPr>
            <w:tcW w:w="3256" w:type="dxa"/>
          </w:tcPr>
          <w:p w:rsidR="00370196" w:rsidRPr="005F7310" w:rsidRDefault="00370196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E-MAILADRES</w:t>
            </w:r>
          </w:p>
        </w:tc>
        <w:tc>
          <w:tcPr>
            <w:tcW w:w="5473" w:type="dxa"/>
          </w:tcPr>
          <w:p w:rsidR="00370196" w:rsidRPr="005F7310" w:rsidRDefault="009F3D19" w:rsidP="008233B3">
            <w:pPr>
              <w:rPr>
                <w:sz w:val="24"/>
                <w:szCs w:val="24"/>
                <w:lang w:val="nl-NL"/>
              </w:rPr>
            </w:pPr>
            <w:hyperlink r:id="rId9" w:history="1">
              <w:r w:rsidR="008233B3">
                <w:rPr>
                  <w:rStyle w:val="Hyperlink"/>
                  <w:sz w:val="24"/>
                  <w:szCs w:val="24"/>
                  <w:lang w:val="nl-NL"/>
                </w:rPr>
                <w:t>educativia@gmail.com</w:t>
              </w:r>
            </w:hyperlink>
          </w:p>
        </w:tc>
      </w:tr>
      <w:tr w:rsidR="00370196" w:rsidRPr="005F7310" w:rsidTr="00370196">
        <w:tc>
          <w:tcPr>
            <w:tcW w:w="3256" w:type="dxa"/>
          </w:tcPr>
          <w:p w:rsidR="00370196" w:rsidRPr="005F7310" w:rsidRDefault="00370196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GEBOORTEDATUM EN –PLAATS</w:t>
            </w:r>
          </w:p>
        </w:tc>
        <w:tc>
          <w:tcPr>
            <w:tcW w:w="5473" w:type="dxa"/>
          </w:tcPr>
          <w:p w:rsidR="00370196" w:rsidRPr="005F7310" w:rsidRDefault="008233B3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23 mei 2997, Den Haag</w:t>
            </w:r>
          </w:p>
        </w:tc>
      </w:tr>
      <w:tr w:rsidR="00370196" w:rsidRPr="005F7310" w:rsidTr="00370196">
        <w:tc>
          <w:tcPr>
            <w:tcW w:w="3256" w:type="dxa"/>
          </w:tcPr>
          <w:p w:rsidR="00370196" w:rsidRPr="005F7310" w:rsidRDefault="00370196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BURGE</w:t>
            </w:r>
            <w:r w:rsidR="00FD3A03">
              <w:rPr>
                <w:sz w:val="24"/>
                <w:szCs w:val="24"/>
                <w:lang w:val="nl-NL"/>
              </w:rPr>
              <w:t>R</w:t>
            </w:r>
            <w:r w:rsidRPr="005F7310">
              <w:rPr>
                <w:sz w:val="24"/>
                <w:szCs w:val="24"/>
                <w:lang w:val="nl-NL"/>
              </w:rPr>
              <w:t>LIJKE STAAT</w:t>
            </w:r>
          </w:p>
        </w:tc>
        <w:tc>
          <w:tcPr>
            <w:tcW w:w="5473" w:type="dxa"/>
          </w:tcPr>
          <w:p w:rsidR="00370196" w:rsidRPr="005F7310" w:rsidRDefault="00370196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Ongehuwd</w:t>
            </w:r>
          </w:p>
        </w:tc>
      </w:tr>
    </w:tbl>
    <w:p w:rsidR="00370196" w:rsidRPr="005F7310" w:rsidRDefault="00370196">
      <w:pPr>
        <w:rPr>
          <w:sz w:val="24"/>
          <w:szCs w:val="24"/>
          <w:lang w:val="nl-NL"/>
        </w:rPr>
      </w:pPr>
    </w:p>
    <w:p w:rsidR="00AE4091" w:rsidRPr="005F7310" w:rsidRDefault="00370196">
      <w:pPr>
        <w:rPr>
          <w:b/>
          <w:sz w:val="24"/>
          <w:szCs w:val="24"/>
          <w:lang w:val="nl-NL"/>
        </w:rPr>
      </w:pPr>
      <w:r w:rsidRPr="005F7310">
        <w:rPr>
          <w:b/>
          <w:sz w:val="24"/>
          <w:szCs w:val="24"/>
          <w:lang w:val="nl-NL"/>
        </w:rPr>
        <w:t>OPLEIDING EN DIPLOMA’S</w:t>
      </w:r>
    </w:p>
    <w:tbl>
      <w:tblPr>
        <w:tblStyle w:val="Tabelrasterlic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468"/>
      </w:tblGrid>
      <w:tr w:rsidR="00370196" w:rsidRPr="005F7310" w:rsidTr="004E033C">
        <w:tc>
          <w:tcPr>
            <w:tcW w:w="3261" w:type="dxa"/>
          </w:tcPr>
          <w:p w:rsidR="00370196" w:rsidRPr="005F7310" w:rsidRDefault="00370196" w:rsidP="00044114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2010-</w:t>
            </w:r>
            <w:r w:rsidR="008233B3">
              <w:rPr>
                <w:sz w:val="24"/>
                <w:szCs w:val="24"/>
                <w:lang w:val="nl-NL"/>
              </w:rPr>
              <w:t>2011</w:t>
            </w:r>
          </w:p>
        </w:tc>
        <w:tc>
          <w:tcPr>
            <w:tcW w:w="5468" w:type="dxa"/>
          </w:tcPr>
          <w:p w:rsidR="00370196" w:rsidRPr="005F7310" w:rsidRDefault="008233B3" w:rsidP="0081028C">
            <w:pPr>
              <w:rPr>
                <w:sz w:val="24"/>
                <w:szCs w:val="24"/>
                <w:lang w:val="nl-NL"/>
              </w:rPr>
            </w:pPr>
            <w:proofErr w:type="spellStart"/>
            <w:r>
              <w:rPr>
                <w:sz w:val="24"/>
                <w:szCs w:val="24"/>
                <w:lang w:val="nl-NL"/>
              </w:rPr>
              <w:t>Aventurijn</w:t>
            </w:r>
            <w:proofErr w:type="spellEnd"/>
            <w:r>
              <w:rPr>
                <w:sz w:val="24"/>
                <w:szCs w:val="24"/>
                <w:lang w:val="nl-NL"/>
              </w:rPr>
              <w:t xml:space="preserve"> College te Bergen op Zoom, theoretische leerweg leerjaar 1</w:t>
            </w:r>
          </w:p>
        </w:tc>
      </w:tr>
      <w:tr w:rsidR="00370196" w:rsidRPr="005F7310" w:rsidTr="004E033C">
        <w:tc>
          <w:tcPr>
            <w:tcW w:w="3261" w:type="dxa"/>
          </w:tcPr>
          <w:p w:rsidR="00370196" w:rsidRPr="005F7310" w:rsidRDefault="008233B3" w:rsidP="008233B3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2011-2014</w:t>
            </w:r>
          </w:p>
        </w:tc>
        <w:tc>
          <w:tcPr>
            <w:tcW w:w="5468" w:type="dxa"/>
          </w:tcPr>
          <w:p w:rsidR="00370196" w:rsidRPr="005F7310" w:rsidRDefault="008233B3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Brederocollege te Breda, havo leerjaar 2 en 3</w:t>
            </w:r>
          </w:p>
        </w:tc>
      </w:tr>
      <w:tr w:rsidR="00044114" w:rsidRPr="005F7310" w:rsidTr="004E033C">
        <w:tc>
          <w:tcPr>
            <w:tcW w:w="3261" w:type="dxa"/>
          </w:tcPr>
          <w:p w:rsidR="00044114" w:rsidRPr="005F7310" w:rsidRDefault="008233B3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2014-2015</w:t>
            </w:r>
          </w:p>
        </w:tc>
        <w:tc>
          <w:tcPr>
            <w:tcW w:w="5468" w:type="dxa"/>
          </w:tcPr>
          <w:p w:rsidR="00044114" w:rsidRPr="005F7310" w:rsidRDefault="008233B3" w:rsidP="008233B3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RGO te Middelharnis, havo leerjaar 4, overgangsbewijs 3 naar 4 havo</w:t>
            </w:r>
          </w:p>
        </w:tc>
      </w:tr>
      <w:tr w:rsidR="008233B3" w:rsidRPr="005F7310" w:rsidTr="004E033C">
        <w:tc>
          <w:tcPr>
            <w:tcW w:w="3261" w:type="dxa"/>
          </w:tcPr>
          <w:p w:rsidR="008233B3" w:rsidRDefault="008233B3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2015-HEDEN</w:t>
            </w:r>
          </w:p>
        </w:tc>
        <w:tc>
          <w:tcPr>
            <w:tcW w:w="5468" w:type="dxa"/>
          </w:tcPr>
          <w:p w:rsidR="008233B3" w:rsidRDefault="008233B3" w:rsidP="008233B3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Radius College te Breda, mbo niveau 4, opleiding </w:t>
            </w:r>
            <w:proofErr w:type="spellStart"/>
            <w:r>
              <w:rPr>
                <w:sz w:val="24"/>
                <w:szCs w:val="24"/>
                <w:lang w:val="nl-NL"/>
              </w:rPr>
              <w:t>mediadevelopment</w:t>
            </w:r>
            <w:proofErr w:type="spellEnd"/>
            <w:r>
              <w:rPr>
                <w:sz w:val="24"/>
                <w:szCs w:val="24"/>
                <w:lang w:val="nl-NL"/>
              </w:rPr>
              <w:t xml:space="preserve"> </w:t>
            </w:r>
          </w:p>
        </w:tc>
      </w:tr>
    </w:tbl>
    <w:p w:rsidR="00370196" w:rsidRPr="005F7310" w:rsidRDefault="00370196">
      <w:pPr>
        <w:rPr>
          <w:b/>
          <w:sz w:val="24"/>
          <w:szCs w:val="24"/>
          <w:lang w:val="nl-NL"/>
        </w:rPr>
      </w:pPr>
    </w:p>
    <w:p w:rsidR="0081028C" w:rsidRPr="005F7310" w:rsidRDefault="0081028C">
      <w:pPr>
        <w:rPr>
          <w:b/>
          <w:sz w:val="24"/>
          <w:szCs w:val="24"/>
          <w:lang w:val="nl-NL"/>
        </w:rPr>
      </w:pPr>
      <w:r w:rsidRPr="005F7310">
        <w:rPr>
          <w:b/>
          <w:sz w:val="24"/>
          <w:szCs w:val="24"/>
          <w:lang w:val="nl-NL"/>
        </w:rPr>
        <w:t>WERKERVARING</w:t>
      </w:r>
    </w:p>
    <w:tbl>
      <w:tblPr>
        <w:tblStyle w:val="Tabelraster"/>
        <w:tblW w:w="87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513"/>
      </w:tblGrid>
      <w:tr w:rsidR="005F7310" w:rsidRPr="005F7310" w:rsidTr="005F7310">
        <w:trPr>
          <w:trHeight w:val="389"/>
        </w:trPr>
        <w:tc>
          <w:tcPr>
            <w:tcW w:w="3256" w:type="dxa"/>
          </w:tcPr>
          <w:p w:rsidR="005F7310" w:rsidRPr="005F7310" w:rsidRDefault="008233B3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2013-2014</w:t>
            </w:r>
          </w:p>
        </w:tc>
        <w:tc>
          <w:tcPr>
            <w:tcW w:w="5513" w:type="dxa"/>
          </w:tcPr>
          <w:p w:rsidR="005F7310" w:rsidRPr="005F7310" w:rsidRDefault="008233B3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Vakkenvuller</w:t>
            </w:r>
            <w:r w:rsidR="005F7310" w:rsidRPr="005F7310">
              <w:rPr>
                <w:sz w:val="24"/>
                <w:szCs w:val="24"/>
                <w:lang w:val="nl-NL"/>
              </w:rPr>
              <w:t>, Albert Heijn</w:t>
            </w:r>
            <w:r>
              <w:rPr>
                <w:sz w:val="24"/>
                <w:szCs w:val="24"/>
                <w:lang w:val="nl-NL"/>
              </w:rPr>
              <w:t xml:space="preserve"> Achterberg</w:t>
            </w:r>
          </w:p>
          <w:p w:rsidR="005F7310" w:rsidRPr="005F7310" w:rsidRDefault="007855DA">
            <w:pPr>
              <w:rPr>
                <w:sz w:val="24"/>
                <w:szCs w:val="24"/>
                <w:lang w:val="nl-NL"/>
              </w:rPr>
            </w:pPr>
            <w:proofErr w:type="spellStart"/>
            <w:r>
              <w:rPr>
                <w:sz w:val="24"/>
                <w:szCs w:val="24"/>
                <w:lang w:val="nl-NL"/>
              </w:rPr>
              <w:t>Lindenburghlaan</w:t>
            </w:r>
            <w:proofErr w:type="spellEnd"/>
            <w:r>
              <w:rPr>
                <w:sz w:val="24"/>
                <w:szCs w:val="24"/>
                <w:lang w:val="nl-NL"/>
              </w:rPr>
              <w:t xml:space="preserve"> 1, 4651TM Steenbergen</w:t>
            </w:r>
          </w:p>
        </w:tc>
      </w:tr>
      <w:tr w:rsidR="007855DA" w:rsidRPr="005F7310" w:rsidTr="005F7310">
        <w:trPr>
          <w:trHeight w:val="389"/>
        </w:trPr>
        <w:tc>
          <w:tcPr>
            <w:tcW w:w="3256" w:type="dxa"/>
          </w:tcPr>
          <w:p w:rsidR="007855DA" w:rsidRDefault="007855DA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2014</w:t>
            </w:r>
          </w:p>
        </w:tc>
        <w:tc>
          <w:tcPr>
            <w:tcW w:w="5513" w:type="dxa"/>
          </w:tcPr>
          <w:p w:rsidR="007855DA" w:rsidRDefault="007855DA">
            <w:pPr>
              <w:rPr>
                <w:sz w:val="24"/>
                <w:szCs w:val="24"/>
                <w:lang w:val="nl-NL"/>
              </w:rPr>
            </w:pPr>
            <w:proofErr w:type="spellStart"/>
            <w:r>
              <w:rPr>
                <w:sz w:val="24"/>
                <w:szCs w:val="24"/>
                <w:lang w:val="nl-NL"/>
              </w:rPr>
              <w:t>Orderpicker</w:t>
            </w:r>
            <w:proofErr w:type="spellEnd"/>
            <w:r>
              <w:rPr>
                <w:sz w:val="24"/>
                <w:szCs w:val="24"/>
                <w:lang w:val="nl-NL"/>
              </w:rPr>
              <w:t>, Akkermans Techniek</w:t>
            </w:r>
          </w:p>
          <w:p w:rsidR="007855DA" w:rsidRDefault="007855DA">
            <w:pPr>
              <w:rPr>
                <w:sz w:val="24"/>
                <w:szCs w:val="24"/>
                <w:lang w:val="nl-NL"/>
              </w:rPr>
            </w:pPr>
            <w:proofErr w:type="spellStart"/>
            <w:r>
              <w:rPr>
                <w:sz w:val="24"/>
                <w:szCs w:val="24"/>
                <w:lang w:val="nl-NL"/>
              </w:rPr>
              <w:t>Lelyweg</w:t>
            </w:r>
            <w:proofErr w:type="spellEnd"/>
            <w:r>
              <w:rPr>
                <w:sz w:val="24"/>
                <w:szCs w:val="24"/>
                <w:lang w:val="nl-NL"/>
              </w:rPr>
              <w:t xml:space="preserve"> 15, 4612PS Bergen op Zoom</w:t>
            </w:r>
          </w:p>
        </w:tc>
      </w:tr>
      <w:tr w:rsidR="007855DA" w:rsidRPr="005F7310" w:rsidTr="005F7310">
        <w:trPr>
          <w:trHeight w:val="389"/>
        </w:trPr>
        <w:tc>
          <w:tcPr>
            <w:tcW w:w="3256" w:type="dxa"/>
          </w:tcPr>
          <w:p w:rsidR="007855DA" w:rsidRDefault="007855DA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2015</w:t>
            </w:r>
          </w:p>
        </w:tc>
        <w:tc>
          <w:tcPr>
            <w:tcW w:w="5513" w:type="dxa"/>
          </w:tcPr>
          <w:p w:rsidR="007855DA" w:rsidRDefault="007855DA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Brood inpakken, Bakkersland</w:t>
            </w:r>
          </w:p>
          <w:p w:rsidR="007855DA" w:rsidRDefault="007855DA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Energieweg 32, 4691SG Tholen</w:t>
            </w:r>
          </w:p>
        </w:tc>
      </w:tr>
      <w:tr w:rsidR="007855DA" w:rsidRPr="005F7310" w:rsidTr="005F7310">
        <w:trPr>
          <w:trHeight w:val="389"/>
        </w:trPr>
        <w:tc>
          <w:tcPr>
            <w:tcW w:w="3256" w:type="dxa"/>
          </w:tcPr>
          <w:p w:rsidR="007855DA" w:rsidRDefault="007855DA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2015-HEDEN</w:t>
            </w:r>
          </w:p>
        </w:tc>
        <w:tc>
          <w:tcPr>
            <w:tcW w:w="5513" w:type="dxa"/>
          </w:tcPr>
          <w:p w:rsidR="007855DA" w:rsidRDefault="007855DA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Bezorger, Grillroom de Kruik</w:t>
            </w:r>
          </w:p>
          <w:p w:rsidR="007855DA" w:rsidRDefault="007855DA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Voorstraat 11A, 4681AC Nieuw-Vossemeer</w:t>
            </w:r>
          </w:p>
        </w:tc>
      </w:tr>
      <w:tr w:rsidR="007855DA" w:rsidRPr="005F7310" w:rsidTr="005F7310">
        <w:trPr>
          <w:trHeight w:val="389"/>
        </w:trPr>
        <w:tc>
          <w:tcPr>
            <w:tcW w:w="3256" w:type="dxa"/>
          </w:tcPr>
          <w:p w:rsidR="007855DA" w:rsidRDefault="007855DA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2016-HEDEN</w:t>
            </w:r>
          </w:p>
        </w:tc>
        <w:tc>
          <w:tcPr>
            <w:tcW w:w="5513" w:type="dxa"/>
          </w:tcPr>
          <w:p w:rsidR="007855DA" w:rsidRDefault="007855DA" w:rsidP="007855DA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Front end </w:t>
            </w:r>
            <w:proofErr w:type="spellStart"/>
            <w:r>
              <w:rPr>
                <w:sz w:val="24"/>
                <w:szCs w:val="24"/>
                <w:lang w:val="nl-NL"/>
              </w:rPr>
              <w:t>developer</w:t>
            </w:r>
            <w:proofErr w:type="spellEnd"/>
            <w:r>
              <w:rPr>
                <w:sz w:val="24"/>
                <w:szCs w:val="24"/>
                <w:lang w:val="nl-NL"/>
              </w:rPr>
              <w:t xml:space="preserve"> (STAGE), Top Cloud XL</w:t>
            </w:r>
          </w:p>
          <w:p w:rsidR="007855DA" w:rsidRDefault="007855DA" w:rsidP="007855DA">
            <w:pPr>
              <w:rPr>
                <w:sz w:val="24"/>
                <w:szCs w:val="24"/>
                <w:lang w:val="nl-NL"/>
              </w:rPr>
            </w:pPr>
            <w:proofErr w:type="spellStart"/>
            <w:r>
              <w:rPr>
                <w:sz w:val="24"/>
                <w:szCs w:val="24"/>
                <w:lang w:val="nl-NL"/>
              </w:rPr>
              <w:t>Kardoenhof</w:t>
            </w:r>
            <w:proofErr w:type="spellEnd"/>
            <w:r>
              <w:rPr>
                <w:sz w:val="24"/>
                <w:szCs w:val="24"/>
                <w:lang w:val="nl-NL"/>
              </w:rPr>
              <w:t xml:space="preserve"> 1, 3193JD Hoogvliet, Rotterdam </w:t>
            </w:r>
          </w:p>
        </w:tc>
      </w:tr>
    </w:tbl>
    <w:p w:rsidR="0081028C" w:rsidRPr="005F7310" w:rsidRDefault="0081028C">
      <w:pPr>
        <w:rPr>
          <w:sz w:val="24"/>
          <w:szCs w:val="24"/>
          <w:lang w:val="nl-NL"/>
        </w:rPr>
      </w:pPr>
    </w:p>
    <w:p w:rsidR="0081028C" w:rsidRPr="005F7310" w:rsidRDefault="0081028C">
      <w:pPr>
        <w:rPr>
          <w:b/>
          <w:sz w:val="24"/>
          <w:szCs w:val="24"/>
          <w:lang w:val="nl-NL"/>
        </w:rPr>
      </w:pPr>
      <w:r w:rsidRPr="005F7310">
        <w:rPr>
          <w:b/>
          <w:sz w:val="24"/>
          <w:szCs w:val="24"/>
          <w:lang w:val="nl-NL"/>
        </w:rPr>
        <w:t>VAARDIGHEDEN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468"/>
      </w:tblGrid>
      <w:tr w:rsidR="0081028C" w:rsidRPr="005F7310" w:rsidTr="005F7310">
        <w:tc>
          <w:tcPr>
            <w:tcW w:w="3261" w:type="dxa"/>
          </w:tcPr>
          <w:p w:rsidR="0081028C" w:rsidRPr="005F7310" w:rsidRDefault="0081028C" w:rsidP="0081028C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NEDERLANDSE SPREEK- EN TAALVAARDIGHEID</w:t>
            </w:r>
          </w:p>
        </w:tc>
        <w:tc>
          <w:tcPr>
            <w:tcW w:w="5468" w:type="dxa"/>
          </w:tcPr>
          <w:p w:rsidR="0081028C" w:rsidRPr="005F7310" w:rsidRDefault="007855DA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Voldoende</w:t>
            </w:r>
          </w:p>
        </w:tc>
      </w:tr>
      <w:tr w:rsidR="0081028C" w:rsidRPr="005F7310" w:rsidTr="005F7310">
        <w:tc>
          <w:tcPr>
            <w:tcW w:w="3261" w:type="dxa"/>
          </w:tcPr>
          <w:p w:rsidR="0081028C" w:rsidRPr="005F7310" w:rsidRDefault="0081028C" w:rsidP="0081028C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ENGELSE SPREEK- EN TAALVAARDIGHEID</w:t>
            </w:r>
          </w:p>
        </w:tc>
        <w:tc>
          <w:tcPr>
            <w:tcW w:w="5468" w:type="dxa"/>
          </w:tcPr>
          <w:p w:rsidR="0081028C" w:rsidRPr="005F7310" w:rsidRDefault="007855DA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Voldoende</w:t>
            </w:r>
          </w:p>
        </w:tc>
      </w:tr>
      <w:tr w:rsidR="0081028C" w:rsidRPr="005F7310" w:rsidTr="005F7310">
        <w:tc>
          <w:tcPr>
            <w:tcW w:w="3261" w:type="dxa"/>
          </w:tcPr>
          <w:p w:rsidR="0081028C" w:rsidRPr="005F7310" w:rsidRDefault="007855DA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HTML 5</w:t>
            </w:r>
          </w:p>
        </w:tc>
        <w:tc>
          <w:tcPr>
            <w:tcW w:w="5468" w:type="dxa"/>
          </w:tcPr>
          <w:p w:rsidR="0081028C" w:rsidRPr="005F7310" w:rsidRDefault="007855DA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Goed</w:t>
            </w:r>
          </w:p>
        </w:tc>
      </w:tr>
      <w:tr w:rsidR="007855DA" w:rsidRPr="005F7310" w:rsidTr="005F7310">
        <w:tc>
          <w:tcPr>
            <w:tcW w:w="3261" w:type="dxa"/>
          </w:tcPr>
          <w:p w:rsidR="007855DA" w:rsidRDefault="007855DA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CSS 3</w:t>
            </w:r>
          </w:p>
        </w:tc>
        <w:tc>
          <w:tcPr>
            <w:tcW w:w="5468" w:type="dxa"/>
          </w:tcPr>
          <w:p w:rsidR="007855DA" w:rsidRDefault="007855DA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Goed</w:t>
            </w:r>
          </w:p>
        </w:tc>
      </w:tr>
      <w:tr w:rsidR="007855DA" w:rsidRPr="005F7310" w:rsidTr="005F7310">
        <w:tc>
          <w:tcPr>
            <w:tcW w:w="3261" w:type="dxa"/>
          </w:tcPr>
          <w:p w:rsidR="007855DA" w:rsidRDefault="007855DA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PHP</w:t>
            </w:r>
          </w:p>
        </w:tc>
        <w:tc>
          <w:tcPr>
            <w:tcW w:w="5468" w:type="dxa"/>
          </w:tcPr>
          <w:p w:rsidR="007855DA" w:rsidRDefault="007855DA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Matig</w:t>
            </w:r>
            <w:r w:rsidR="003F5CA9">
              <w:rPr>
                <w:sz w:val="24"/>
                <w:szCs w:val="24"/>
                <w:lang w:val="nl-NL"/>
              </w:rPr>
              <w:t xml:space="preserve"> tot voldoende</w:t>
            </w:r>
          </w:p>
        </w:tc>
      </w:tr>
      <w:tr w:rsidR="007855DA" w:rsidRPr="005F7310" w:rsidTr="005F7310">
        <w:tc>
          <w:tcPr>
            <w:tcW w:w="3261" w:type="dxa"/>
          </w:tcPr>
          <w:p w:rsidR="007855DA" w:rsidRDefault="007855DA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PHOTOSHOP</w:t>
            </w:r>
          </w:p>
        </w:tc>
        <w:tc>
          <w:tcPr>
            <w:tcW w:w="5468" w:type="dxa"/>
          </w:tcPr>
          <w:p w:rsidR="007855DA" w:rsidRDefault="007855DA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Voldoende</w:t>
            </w:r>
          </w:p>
        </w:tc>
      </w:tr>
      <w:tr w:rsidR="007855DA" w:rsidRPr="005F7310" w:rsidTr="005F7310">
        <w:tc>
          <w:tcPr>
            <w:tcW w:w="3261" w:type="dxa"/>
          </w:tcPr>
          <w:p w:rsidR="007855DA" w:rsidRDefault="007855DA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MS-WORD</w:t>
            </w:r>
          </w:p>
        </w:tc>
        <w:tc>
          <w:tcPr>
            <w:tcW w:w="5468" w:type="dxa"/>
          </w:tcPr>
          <w:p w:rsidR="007855DA" w:rsidRDefault="007855DA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Goed</w:t>
            </w:r>
          </w:p>
        </w:tc>
      </w:tr>
      <w:tr w:rsidR="007855DA" w:rsidRPr="005F7310" w:rsidTr="005F7310">
        <w:tc>
          <w:tcPr>
            <w:tcW w:w="3261" w:type="dxa"/>
          </w:tcPr>
          <w:p w:rsidR="007855DA" w:rsidRDefault="007855DA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MS-PROJECT</w:t>
            </w:r>
          </w:p>
        </w:tc>
        <w:tc>
          <w:tcPr>
            <w:tcW w:w="5468" w:type="dxa"/>
          </w:tcPr>
          <w:p w:rsidR="007855DA" w:rsidRDefault="007855DA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Voldoende</w:t>
            </w:r>
          </w:p>
        </w:tc>
      </w:tr>
      <w:tr w:rsidR="007855DA" w:rsidRPr="005F7310" w:rsidTr="005F7310">
        <w:tc>
          <w:tcPr>
            <w:tcW w:w="3261" w:type="dxa"/>
          </w:tcPr>
          <w:p w:rsidR="007855DA" w:rsidRDefault="007855DA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GIT</w:t>
            </w:r>
          </w:p>
        </w:tc>
        <w:tc>
          <w:tcPr>
            <w:tcW w:w="5468" w:type="dxa"/>
          </w:tcPr>
          <w:p w:rsidR="007855DA" w:rsidRDefault="007855DA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Voldoende</w:t>
            </w:r>
          </w:p>
        </w:tc>
      </w:tr>
      <w:tr w:rsidR="007855DA" w:rsidRPr="005F7310" w:rsidTr="005F7310">
        <w:tc>
          <w:tcPr>
            <w:tcW w:w="3261" w:type="dxa"/>
          </w:tcPr>
          <w:p w:rsidR="007855DA" w:rsidRDefault="007855DA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DATABASE</w:t>
            </w:r>
          </w:p>
        </w:tc>
        <w:tc>
          <w:tcPr>
            <w:tcW w:w="5468" w:type="dxa"/>
          </w:tcPr>
          <w:p w:rsidR="007855DA" w:rsidRDefault="003F5CA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V</w:t>
            </w:r>
            <w:r w:rsidR="004C1A4C">
              <w:rPr>
                <w:sz w:val="24"/>
                <w:szCs w:val="24"/>
                <w:lang w:val="nl-NL"/>
              </w:rPr>
              <w:t>oldoende</w:t>
            </w:r>
          </w:p>
        </w:tc>
      </w:tr>
    </w:tbl>
    <w:p w:rsidR="0081028C" w:rsidRPr="005F7310" w:rsidRDefault="0081028C">
      <w:pPr>
        <w:rPr>
          <w:b/>
          <w:sz w:val="24"/>
          <w:szCs w:val="24"/>
          <w:lang w:val="nl-NL"/>
        </w:rPr>
      </w:pPr>
    </w:p>
    <w:p w:rsidR="0081028C" w:rsidRPr="005F7310" w:rsidRDefault="0081028C">
      <w:pPr>
        <w:rPr>
          <w:b/>
          <w:sz w:val="24"/>
          <w:szCs w:val="24"/>
          <w:lang w:val="nl-NL"/>
        </w:rPr>
      </w:pPr>
      <w:r w:rsidRPr="005F7310">
        <w:rPr>
          <w:b/>
          <w:sz w:val="24"/>
          <w:szCs w:val="24"/>
          <w:lang w:val="nl-NL"/>
        </w:rPr>
        <w:lastRenderedPageBreak/>
        <w:t>VRIJE TIJD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468"/>
      </w:tblGrid>
      <w:tr w:rsidR="004E033C" w:rsidRPr="005F7310" w:rsidTr="005F7310">
        <w:tc>
          <w:tcPr>
            <w:tcW w:w="3261" w:type="dxa"/>
          </w:tcPr>
          <w:p w:rsidR="004E033C" w:rsidRPr="005F7310" w:rsidRDefault="005432DE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2006-HEDEN</w:t>
            </w:r>
          </w:p>
        </w:tc>
        <w:tc>
          <w:tcPr>
            <w:tcW w:w="5468" w:type="dxa"/>
          </w:tcPr>
          <w:p w:rsidR="004E033C" w:rsidRPr="005F7310" w:rsidRDefault="005432DE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Muziek maken</w:t>
            </w:r>
          </w:p>
        </w:tc>
      </w:tr>
      <w:tr w:rsidR="004E033C" w:rsidRPr="005F7310" w:rsidTr="005F7310">
        <w:tc>
          <w:tcPr>
            <w:tcW w:w="3261" w:type="dxa"/>
          </w:tcPr>
          <w:p w:rsidR="004E033C" w:rsidRPr="005F7310" w:rsidRDefault="005432DE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2014-HEDEN</w:t>
            </w:r>
          </w:p>
        </w:tc>
        <w:tc>
          <w:tcPr>
            <w:tcW w:w="5468" w:type="dxa"/>
          </w:tcPr>
          <w:p w:rsidR="004E033C" w:rsidRPr="005F7310" w:rsidRDefault="005432DE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Websites maken</w:t>
            </w:r>
          </w:p>
        </w:tc>
      </w:tr>
    </w:tbl>
    <w:p w:rsidR="0081028C" w:rsidRPr="005F7310" w:rsidRDefault="0081028C">
      <w:pPr>
        <w:rPr>
          <w:sz w:val="24"/>
          <w:szCs w:val="24"/>
          <w:lang w:val="nl-NL"/>
        </w:rPr>
      </w:pPr>
    </w:p>
    <w:p w:rsidR="0081028C" w:rsidRPr="005F7310" w:rsidRDefault="0081028C">
      <w:pPr>
        <w:rPr>
          <w:b/>
          <w:sz w:val="24"/>
          <w:szCs w:val="24"/>
          <w:lang w:val="nl-NL"/>
        </w:rPr>
      </w:pPr>
      <w:r w:rsidRPr="005F7310">
        <w:rPr>
          <w:b/>
          <w:sz w:val="24"/>
          <w:szCs w:val="24"/>
          <w:lang w:val="nl-NL"/>
        </w:rPr>
        <w:t>REFERENTIES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473"/>
      </w:tblGrid>
      <w:tr w:rsidR="005F7310" w:rsidTr="005F7310">
        <w:tc>
          <w:tcPr>
            <w:tcW w:w="3256" w:type="dxa"/>
          </w:tcPr>
          <w:p w:rsidR="005F7310" w:rsidRDefault="00C936ED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Op aanvraag.</w:t>
            </w:r>
          </w:p>
        </w:tc>
        <w:tc>
          <w:tcPr>
            <w:tcW w:w="5473" w:type="dxa"/>
          </w:tcPr>
          <w:p w:rsidR="005F7310" w:rsidRDefault="005F7310">
            <w:pPr>
              <w:rPr>
                <w:sz w:val="24"/>
                <w:szCs w:val="24"/>
                <w:lang w:val="nl-NL"/>
              </w:rPr>
            </w:pPr>
          </w:p>
        </w:tc>
      </w:tr>
    </w:tbl>
    <w:p w:rsidR="0081028C" w:rsidRPr="005F7310" w:rsidRDefault="0081028C">
      <w:pPr>
        <w:rPr>
          <w:sz w:val="24"/>
          <w:szCs w:val="24"/>
          <w:lang w:val="nl-NL"/>
        </w:rPr>
      </w:pPr>
      <w:bookmarkStart w:id="0" w:name="_GoBack"/>
      <w:bookmarkEnd w:id="0"/>
    </w:p>
    <w:sectPr w:rsidR="0081028C" w:rsidRPr="005F7310" w:rsidSect="00B86745">
      <w:footerReference w:type="default" r:id="rId10"/>
      <w:pgSz w:w="11907" w:h="16839" w:code="9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D19" w:rsidRDefault="009F3D19">
      <w:pPr>
        <w:spacing w:after="0"/>
      </w:pPr>
      <w:r>
        <w:separator/>
      </w:r>
    </w:p>
    <w:p w:rsidR="009F3D19" w:rsidRDefault="009F3D19"/>
  </w:endnote>
  <w:endnote w:type="continuationSeparator" w:id="0">
    <w:p w:rsidR="009F3D19" w:rsidRDefault="009F3D19">
      <w:pPr>
        <w:spacing w:after="0"/>
      </w:pPr>
      <w:r>
        <w:continuationSeparator/>
      </w:r>
    </w:p>
    <w:p w:rsidR="009F3D19" w:rsidRDefault="009F3D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C52" w:rsidRDefault="000A6FB1">
    <w:pPr>
      <w:pStyle w:val="Voettekst"/>
    </w:pPr>
    <w:r>
      <w:rPr>
        <w:lang w:val="nl-NL"/>
      </w:rP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936ED" w:rsidRPr="00C936ED">
      <w:rPr>
        <w:lang w:val="nl-NL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D19" w:rsidRDefault="009F3D19">
      <w:pPr>
        <w:spacing w:after="0"/>
      </w:pPr>
      <w:r>
        <w:separator/>
      </w:r>
    </w:p>
    <w:p w:rsidR="009F3D19" w:rsidRDefault="009F3D19"/>
  </w:footnote>
  <w:footnote w:type="continuationSeparator" w:id="0">
    <w:p w:rsidR="009F3D19" w:rsidRDefault="009F3D19">
      <w:pPr>
        <w:spacing w:after="0"/>
      </w:pPr>
      <w:r>
        <w:continuationSeparator/>
      </w:r>
    </w:p>
    <w:p w:rsidR="009F3D19" w:rsidRDefault="009F3D1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jstopsomteken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96"/>
    <w:rsid w:val="00044114"/>
    <w:rsid w:val="000A6FB1"/>
    <w:rsid w:val="001856DD"/>
    <w:rsid w:val="00370196"/>
    <w:rsid w:val="003F5CA9"/>
    <w:rsid w:val="004C1A4C"/>
    <w:rsid w:val="004C2E38"/>
    <w:rsid w:val="004E033C"/>
    <w:rsid w:val="005432DE"/>
    <w:rsid w:val="005F7310"/>
    <w:rsid w:val="005F743C"/>
    <w:rsid w:val="00757C52"/>
    <w:rsid w:val="007855DA"/>
    <w:rsid w:val="007C540E"/>
    <w:rsid w:val="0081028C"/>
    <w:rsid w:val="008233B3"/>
    <w:rsid w:val="009F3D19"/>
    <w:rsid w:val="00A442F5"/>
    <w:rsid w:val="00AE4091"/>
    <w:rsid w:val="00AF491B"/>
    <w:rsid w:val="00B86745"/>
    <w:rsid w:val="00B970E8"/>
    <w:rsid w:val="00BF23BB"/>
    <w:rsid w:val="00C7242E"/>
    <w:rsid w:val="00C936ED"/>
    <w:rsid w:val="00FD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7024A"/>
  <w15:chartTrackingRefBased/>
  <w15:docId w15:val="{86BCB750-A1DD-4F4D-954D-439A87E4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elChar">
    <w:name w:val="Titel Char"/>
    <w:basedOn w:val="Standaardalinea-lettertype"/>
    <w:link w:val="Titel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sectiekop">
    <w:name w:val="sectiekop"/>
    <w:basedOn w:val="Standaard"/>
    <w:next w:val="Standaard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jstopsomteken">
    <w:name w:val="List Bullet"/>
    <w:basedOn w:val="Standaard"/>
    <w:uiPriority w:val="1"/>
    <w:unhideWhenUsed/>
    <w:qFormat/>
    <w:pPr>
      <w:numPr>
        <w:numId w:val="5"/>
      </w:numPr>
    </w:pPr>
  </w:style>
  <w:style w:type="paragraph" w:customStyle="1" w:styleId="Subsectie">
    <w:name w:val="Subsectie"/>
    <w:basedOn w:val="Standaard"/>
    <w:uiPriority w:val="1"/>
    <w:qFormat/>
    <w:pPr>
      <w:spacing w:after="120"/>
    </w:pPr>
    <w:rPr>
      <w:color w:val="000000" w:themeColor="text1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VoettekstChar">
    <w:name w:val="Voettekst Char"/>
    <w:basedOn w:val="Standaardalinea-lettertype"/>
    <w:link w:val="Voettekst"/>
    <w:uiPriority w:val="99"/>
    <w:rPr>
      <w:noProof/>
    </w:rPr>
  </w:style>
  <w:style w:type="table" w:styleId="Tabelraster">
    <w:name w:val="Table Grid"/>
    <w:basedOn w:val="Standaardtabe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Standaardtabe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um">
    <w:name w:val="Date"/>
    <w:basedOn w:val="Standaard"/>
    <w:next w:val="Standaard"/>
    <w:link w:val="Datum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umChar">
    <w:name w:val="Datum Char"/>
    <w:basedOn w:val="Standaardalinea-lettertype"/>
    <w:link w:val="Datum"/>
    <w:uiPriority w:val="1"/>
    <w:rPr>
      <w:color w:val="000000" w:themeColor="text1"/>
    </w:rPr>
  </w:style>
  <w:style w:type="character" w:styleId="Nadruk">
    <w:name w:val="Emphasis"/>
    <w:basedOn w:val="Standaardalinea-lettertype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rmatie">
    <w:name w:val="Contactinformatie"/>
    <w:basedOn w:val="Standaard"/>
    <w:uiPriority w:val="1"/>
    <w:qFormat/>
    <w:pPr>
      <w:spacing w:after="360"/>
      <w:contextualSpacing/>
    </w:pPr>
  </w:style>
  <w:style w:type="paragraph" w:customStyle="1" w:styleId="Sectiekop0">
    <w:name w:val="Sectiekop"/>
    <w:basedOn w:val="Standaard"/>
    <w:next w:val="Standaard"/>
    <w:uiPriority w:val="1"/>
    <w:qFormat/>
    <w:rsid w:val="00AE4091"/>
    <w:pPr>
      <w:spacing w:before="500"/>
      <w:ind w:right="0"/>
    </w:pPr>
    <w:rPr>
      <w:rFonts w:asciiTheme="majorHAnsi" w:eastAsiaTheme="majorEastAsia" w:hAnsiTheme="majorHAnsi" w:cstheme="majorBidi"/>
      <w:b/>
      <w:bCs/>
      <w:color w:val="E5E5E5" w:themeColor="accent1" w:themeTint="BF"/>
      <w:sz w:val="24"/>
    </w:rPr>
  </w:style>
  <w:style w:type="character" w:styleId="Hyperlink">
    <w:name w:val="Hyperlink"/>
    <w:basedOn w:val="Standaardalinea-lettertype"/>
    <w:uiPriority w:val="99"/>
    <w:unhideWhenUsed/>
    <w:rsid w:val="00370196"/>
    <w:rPr>
      <w:color w:val="5F5F5F" w:themeColor="hyperlink"/>
      <w:u w:val="single"/>
    </w:rPr>
  </w:style>
  <w:style w:type="table" w:styleId="Tabelrasterlicht">
    <w:name w:val="Grid Table Light"/>
    <w:basedOn w:val="Standaardtabel"/>
    <w:uiPriority w:val="40"/>
    <w:rsid w:val="00370196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xsapieeee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ine\AppData\Roaming\Microsoft\Templates\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3C1601946DC4CB18539FF4357564B0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35D039E-87AA-4871-8C61-EF4B20D6B37A}"/>
      </w:docPartPr>
      <w:docPartBody>
        <w:p w:rsidR="0025762C" w:rsidRDefault="008D7421">
          <w:pPr>
            <w:pStyle w:val="E3C1601946DC4CB18539FF4357564B07"/>
          </w:pPr>
          <w:r w:rsidRPr="00AE4091">
            <w:t>[Uw naam]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21"/>
    <w:rsid w:val="0025762C"/>
    <w:rsid w:val="005F248A"/>
    <w:rsid w:val="006C46EE"/>
    <w:rsid w:val="008C55FD"/>
    <w:rsid w:val="008D7421"/>
    <w:rsid w:val="009931F8"/>
    <w:rsid w:val="00EC5067"/>
    <w:rsid w:val="00EC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3C1601946DC4CB18539FF4357564B07">
    <w:name w:val="E3C1601946DC4CB18539FF4357564B07"/>
  </w:style>
  <w:style w:type="paragraph" w:customStyle="1" w:styleId="F53CFDA5098B4CA39A12A5990E319CF0">
    <w:name w:val="F53CFDA5098B4CA39A12A5990E319CF0"/>
  </w:style>
  <w:style w:type="paragraph" w:customStyle="1" w:styleId="9112C65B5194417787E693B571014C7E">
    <w:name w:val="9112C65B5194417787E693B571014C7E"/>
  </w:style>
  <w:style w:type="paragraph" w:customStyle="1" w:styleId="E1FB203FD9D0477AB7D5C231D461E049">
    <w:name w:val="E1FB203FD9D0477AB7D5C231D461E049"/>
  </w:style>
  <w:style w:type="paragraph" w:customStyle="1" w:styleId="99A4B65440BB43B3ADB610C47C600A7C">
    <w:name w:val="99A4B65440BB43B3ADB610C47C600A7C"/>
  </w:style>
  <w:style w:type="paragraph" w:customStyle="1" w:styleId="DE89A1898ABB41349CE63BD358A934B3">
    <w:name w:val="DE89A1898ABB41349CE63BD358A934B3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3D9517D80BDB4F458978FCADA029EDA8">
    <w:name w:val="3D9517D80BDB4F458978FCADA029EDA8"/>
  </w:style>
  <w:style w:type="paragraph" w:customStyle="1" w:styleId="0CD7DA3391B8469BB9AC55764018CD76">
    <w:name w:val="0CD7DA3391B8469BB9AC55764018CD76"/>
  </w:style>
  <w:style w:type="paragraph" w:customStyle="1" w:styleId="CEBFFD201EC343AAA73F77F1F3F989D7">
    <w:name w:val="CEBFFD201EC343AAA73F77F1F3F989D7"/>
  </w:style>
  <w:style w:type="paragraph" w:customStyle="1" w:styleId="1061BAFED14C4E869B3BEAA5DC2D7F1E">
    <w:name w:val="1061BAFED14C4E869B3BEAA5DC2D7F1E"/>
  </w:style>
  <w:style w:type="character" w:styleId="Nadruk">
    <w:name w:val="Emphasis"/>
    <w:basedOn w:val="Standaardalinea-lettertype"/>
    <w:uiPriority w:val="2"/>
    <w:unhideWhenUsed/>
    <w:qFormat/>
    <w:rPr>
      <w:i/>
      <w:iCs/>
      <w:color w:val="404040" w:themeColor="text1" w:themeTint="BF"/>
    </w:rPr>
  </w:style>
  <w:style w:type="paragraph" w:customStyle="1" w:styleId="E593168E0B444C5688DAE9465695DC02">
    <w:name w:val="E593168E0B444C5688DAE9465695DC02"/>
  </w:style>
  <w:style w:type="paragraph" w:customStyle="1" w:styleId="524FD894876B4068A4F13E6F6F0C7EC5">
    <w:name w:val="524FD894876B4068A4F13E6F6F0C7EC5"/>
  </w:style>
  <w:style w:type="paragraph" w:customStyle="1" w:styleId="CAAF94E13C01488ABB72AD140D65925E">
    <w:name w:val="CAAF94E13C01488ABB72AD140D6592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86EEA5-6D36-4821-BF82-A0DEB333F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</Template>
  <TotalTime>25</TotalTime>
  <Pages>2</Pages>
  <Words>211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Keanu Janssen</dc:creator>
  <cp:keywords/>
  <cp:lastModifiedBy>Sabine van den Broek</cp:lastModifiedBy>
  <cp:revision>5</cp:revision>
  <dcterms:created xsi:type="dcterms:W3CDTF">2016-06-08T19:34:00Z</dcterms:created>
  <dcterms:modified xsi:type="dcterms:W3CDTF">2016-06-15T17:35:00Z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