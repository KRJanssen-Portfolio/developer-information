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0B" w:rsidRDefault="00B55E04" w:rsidP="001F42E2">
      <w:pPr>
        <w:tabs>
          <w:tab w:val="right" w:pos="8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1082675</wp:posOffset>
                </wp:positionH>
                <wp:positionV relativeFrom="page">
                  <wp:posOffset>977265</wp:posOffset>
                </wp:positionV>
                <wp:extent cx="5318125" cy="113665"/>
                <wp:effectExtent l="0" t="0" r="0" b="444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8125" cy="11366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3B244" id="Rectangle 2" o:spid="_x0000_s1026" style="position:absolute;margin-left:85.25pt;margin-top:76.95pt;width:418.7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" fillcolor="#339" stroked="f">
                <w10:wrap anchorx="page" anchory="page"/>
              </v:rect>
            </w:pict>
          </mc:Fallback>
        </mc:AlternateContent>
      </w:r>
      <w:r w:rsidR="00FE740B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ge">
                  <wp:posOffset>871855</wp:posOffset>
                </wp:positionV>
                <wp:extent cx="2133600" cy="561975"/>
                <wp:effectExtent l="3175" t="0" r="0" b="4445"/>
                <wp:wrapNone/>
                <wp:docPr id="2" name="Rectangle 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619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189A2" id="Rectangle 3" o:spid="_x0000_s1026" alt="Narrow horizontal" style="position:absolute;margin-left:85pt;margin-top:68.65pt;width:168pt;height:44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" fillcolor="#d5daf3" stroked="f">
                <v:fill r:id="rId8" o:title="" type="pattern"/>
                <w10:wrap anchorx="page" anchory="page"/>
              </v:rect>
            </w:pict>
          </mc:Fallback>
        </mc:AlternateContent>
      </w:r>
    </w:p>
    <w:p w:rsidR="00FE740B" w:rsidRDefault="001D03E1">
      <w:pPr>
        <w:pStyle w:val="Naamvanafzender"/>
      </w:pPr>
      <w:r>
        <w:t>Keanu</w:t>
      </w:r>
    </w:p>
    <w:p w:rsidR="00FE740B" w:rsidRDefault="001D03E1">
      <w:pPr>
        <w:pStyle w:val="Adresvanafzender"/>
      </w:pPr>
      <w:r>
        <w:t>Julianastraat 8</w:t>
      </w:r>
    </w:p>
    <w:p w:rsidR="00FE740B" w:rsidRDefault="001D03E1">
      <w:pPr>
        <w:pStyle w:val="Adresvanafzender"/>
      </w:pPr>
      <w:r>
        <w:t>4675 CH</w:t>
      </w:r>
    </w:p>
    <w:p w:rsidR="00FE740B" w:rsidRDefault="001D03E1">
      <w:pPr>
        <w:pStyle w:val="Adresvanafzender"/>
      </w:pPr>
      <w:r>
        <w:t>0625496880</w:t>
      </w:r>
    </w:p>
    <w:p w:rsidR="00FE740B" w:rsidRDefault="001D03E1">
      <w:pPr>
        <w:pStyle w:val="Adresvanafzender"/>
      </w:pPr>
      <w:r>
        <w:t>educativia@gmail.com</w:t>
      </w:r>
    </w:p>
    <w:p w:rsidR="00FE740B" w:rsidRDefault="001D03E1" w:rsidP="001D03E1">
      <w:pPr>
        <w:pStyle w:val="Datum"/>
      </w:pPr>
      <w:r>
        <w:t>4-7-2016</w:t>
      </w:r>
    </w:p>
    <w:p w:rsidR="00FE740B" w:rsidRDefault="001D03E1">
      <w:pPr>
        <w:pStyle w:val="Adresvangeadresseerde"/>
      </w:pPr>
      <w:r>
        <w:t>BCC</w:t>
      </w:r>
    </w:p>
    <w:p w:rsidR="00FE740B" w:rsidRDefault="001D03E1">
      <w:pPr>
        <w:pStyle w:val="Adresvangeadresseerde"/>
      </w:pPr>
      <w:r>
        <w:rPr>
          <w:color w:val="222222"/>
          <w:shd w:val="clear" w:color="auto" w:fill="FFFFFF"/>
        </w:rPr>
        <w:t>Oostplein 17</w:t>
      </w:r>
    </w:p>
    <w:p w:rsidR="00FE740B" w:rsidRDefault="001D03E1">
      <w:pPr>
        <w:pStyle w:val="Adresvangeadresseerde"/>
      </w:pPr>
      <w:r>
        <w:rPr>
          <w:color w:val="222222"/>
          <w:shd w:val="clear" w:color="auto" w:fill="FFFFFF"/>
        </w:rPr>
        <w:t>4706 NL Roosendaal</w:t>
      </w:r>
    </w:p>
    <w:p w:rsidR="00FE740B" w:rsidRDefault="00FE740B">
      <w:pPr>
        <w:pStyle w:val="Aanhef"/>
      </w:pPr>
      <w:r>
        <w:t xml:space="preserve">Geachte </w:t>
      </w:r>
      <w:r w:rsidR="001D03E1">
        <w:t>meneer of mevrouw</w:t>
      </w:r>
      <w:r>
        <w:t>,</w:t>
      </w:r>
    </w:p>
    <w:p w:rsidR="00FE740B" w:rsidRDefault="00FE740B">
      <w:pPr>
        <w:pStyle w:val="Plattetekst"/>
      </w:pPr>
      <w:r>
        <w:t xml:space="preserve">Bent u op zoek naar een </w:t>
      </w:r>
      <w:r w:rsidR="001D03E1">
        <w:t>jonge bezorger</w:t>
      </w:r>
      <w:r>
        <w:t xml:space="preserve"> met:</w:t>
      </w:r>
    </w:p>
    <w:p w:rsidR="00FE740B" w:rsidRDefault="001D03E1">
      <w:pPr>
        <w:pStyle w:val="Lijstopsomteken2"/>
      </w:pPr>
      <w:r>
        <w:t>Ruim</w:t>
      </w:r>
      <w:r w:rsidR="00FE740B">
        <w:t xml:space="preserve"> jaar praktijkervaring op het gebied van </w:t>
      </w:r>
      <w:r>
        <w:t>bezorgen, klantvriendelijkheid en het rijden in busjes</w:t>
      </w:r>
      <w:r w:rsidR="00FE740B">
        <w:t>?</w:t>
      </w:r>
    </w:p>
    <w:p w:rsidR="00FE740B" w:rsidRDefault="001D03E1">
      <w:pPr>
        <w:pStyle w:val="Lijstopsomteken2"/>
      </w:pPr>
      <w:r>
        <w:t>K</w:t>
      </w:r>
      <w:r w:rsidR="00FE740B">
        <w:t xml:space="preserve">ennis </w:t>
      </w:r>
      <w:r>
        <w:t>binnen IT/ICT</w:t>
      </w:r>
      <w:r w:rsidR="00FE740B">
        <w:t>?</w:t>
      </w:r>
      <w:r>
        <w:t xml:space="preserve"> (Zelf studeer ik als </w:t>
      </w:r>
      <w:proofErr w:type="spellStart"/>
      <w:r>
        <w:t>mediadeveloper</w:t>
      </w:r>
      <w:proofErr w:type="spellEnd"/>
      <w:r>
        <w:t>)</w:t>
      </w:r>
    </w:p>
    <w:p w:rsidR="00FE740B" w:rsidRDefault="00FE740B">
      <w:pPr>
        <w:pStyle w:val="Lijstopsomteken2"/>
      </w:pPr>
      <w:r>
        <w:t>Een sterke drang om te leren en zijn vaardigheden uit te breiden?</w:t>
      </w:r>
    </w:p>
    <w:p w:rsidR="00FE740B" w:rsidRDefault="00FE740B">
      <w:pPr>
        <w:pStyle w:val="Plattetekst"/>
      </w:pPr>
      <w:r>
        <w:t>Als dat het geval is, hoeft u niet verder te zoeken. In het bijgesloten cv kunt u zien dat ik ruimschoots aan al deze kwalificaties voldoe.</w:t>
      </w:r>
    </w:p>
    <w:p w:rsidR="00FE740B" w:rsidRDefault="00FE740B">
      <w:pPr>
        <w:pStyle w:val="Plattetekst"/>
      </w:pPr>
      <w:r>
        <w:t xml:space="preserve">Ik zou heel graag de mogelijkheden bij </w:t>
      </w:r>
      <w:r w:rsidR="00B55E04">
        <w:t>BCC</w:t>
      </w:r>
      <w:r w:rsidR="008B6261">
        <w:t xml:space="preserve"> </w:t>
      </w:r>
      <w:r>
        <w:t xml:space="preserve">willen bespreken. Als u een afspraak voor een gesprek wilt maken, kunt u mij bereiken op nummer </w:t>
      </w:r>
      <w:r w:rsidR="00B55E04">
        <w:t>0625496880</w:t>
      </w:r>
      <w:r>
        <w:t xml:space="preserve">. Ik ben bereikbaar tussen </w:t>
      </w:r>
      <w:r w:rsidR="00B55E04">
        <w:t>12:00</w:t>
      </w:r>
      <w:r>
        <w:t xml:space="preserve"> en </w:t>
      </w:r>
      <w:r w:rsidR="00B55E04">
        <w:t>22:00</w:t>
      </w:r>
      <w:r>
        <w:t xml:space="preserve">. U kunt echter ook altijd een bericht </w:t>
      </w:r>
      <w:r w:rsidR="00B55E04">
        <w:t xml:space="preserve">sturen naar mijn e-mail adres. </w:t>
      </w:r>
      <w:hyperlink r:id="rId9" w:history="1">
        <w:r w:rsidR="00B55E04" w:rsidRPr="006A7B1D">
          <w:rPr>
            <w:rStyle w:val="Hyperlink"/>
          </w:rPr>
          <w:t>educativia@gmail.com</w:t>
        </w:r>
      </w:hyperlink>
    </w:p>
    <w:p w:rsidR="00FE740B" w:rsidRDefault="00FE740B">
      <w:pPr>
        <w:pStyle w:val="Plattetekst"/>
      </w:pPr>
      <w:r>
        <w:t>Hartelijk dank voor het doornemen van mijn cv. Ik zou een gesprek met u zeer op prijs stellen.</w:t>
      </w:r>
    </w:p>
    <w:p w:rsidR="00FE740B" w:rsidRDefault="00FE740B">
      <w:pPr>
        <w:pStyle w:val="Afsluiting"/>
      </w:pPr>
      <w:r>
        <w:t>Hoogachtend,</w:t>
      </w:r>
    </w:p>
    <w:p w:rsidR="00FE740B" w:rsidRDefault="00B55E04" w:rsidP="00B55E04">
      <w:pPr>
        <w:pStyle w:val="Handtekening"/>
      </w:pPr>
      <w:r>
        <w:t>Keanu</w:t>
      </w:r>
      <w:r w:rsidR="00024B4E">
        <w:t xml:space="preserve"> Ryan Janssen</w:t>
      </w:r>
      <w:bookmarkStart w:id="0" w:name="_GoBack"/>
      <w:bookmarkEnd w:id="0"/>
    </w:p>
    <w:sectPr w:rsidR="00FE740B" w:rsidSect="00FE740B">
      <w:footerReference w:type="default" r:id="rId10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AE9" w:rsidRDefault="007B3AE9">
      <w:r>
        <w:separator/>
      </w:r>
    </w:p>
  </w:endnote>
  <w:endnote w:type="continuationSeparator" w:id="0">
    <w:p w:rsidR="007B3AE9" w:rsidRDefault="007B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40B" w:rsidRDefault="00B55E0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-83185</wp:posOffset>
              </wp:positionH>
              <wp:positionV relativeFrom="paragraph">
                <wp:posOffset>-38735</wp:posOffset>
              </wp:positionV>
              <wp:extent cx="5372100" cy="0"/>
              <wp:effectExtent l="21590" t="20955" r="16510" b="1714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7192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5pt,-3.05pt" to="416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GMFQIAACk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" strokecolor="#339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AE9" w:rsidRDefault="007B3AE9">
      <w:r>
        <w:separator/>
      </w:r>
    </w:p>
  </w:footnote>
  <w:footnote w:type="continuationSeparator" w:id="0">
    <w:p w:rsidR="007B3AE9" w:rsidRDefault="007B3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354D5D0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E1"/>
    <w:rsid w:val="00017435"/>
    <w:rsid w:val="00024B4E"/>
    <w:rsid w:val="001D03E1"/>
    <w:rsid w:val="001F42E2"/>
    <w:rsid w:val="00352337"/>
    <w:rsid w:val="00474561"/>
    <w:rsid w:val="007B3AE9"/>
    <w:rsid w:val="00807D28"/>
    <w:rsid w:val="008B6261"/>
    <w:rsid w:val="009164F1"/>
    <w:rsid w:val="00B55E04"/>
    <w:rsid w:val="00BF6E55"/>
    <w:rsid w:val="00FE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,"/>
  <w:listSeparator w:val=";"/>
  <w15:docId w15:val="{09235C76-6CF3-454C-B1E5-5BA337F4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 w:cs="Arial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paragraph" w:styleId="Lijstopsomteken2">
    <w:name w:val="List Bullet 2"/>
    <w:basedOn w:val="Standaard"/>
    <w:autoRedefine/>
    <w:pPr>
      <w:numPr>
        <w:numId w:val="3"/>
      </w:numPr>
    </w:pPr>
  </w:style>
  <w:style w:type="paragraph" w:styleId="Afsluiting">
    <w:name w:val="Closing"/>
    <w:basedOn w:val="Standaard"/>
    <w:pPr>
      <w:spacing w:after="960"/>
    </w:pPr>
  </w:style>
  <w:style w:type="paragraph" w:styleId="Handtekening">
    <w:name w:val="Signature"/>
    <w:basedOn w:val="Standaard"/>
    <w:pPr>
      <w:spacing w:before="960" w:after="240"/>
    </w:pPr>
  </w:style>
  <w:style w:type="paragraph" w:styleId="Plattetekst">
    <w:name w:val="Body Text"/>
    <w:basedOn w:val="Standaard"/>
    <w:pPr>
      <w:spacing w:before="240" w:after="240"/>
    </w:pPr>
  </w:style>
  <w:style w:type="paragraph" w:styleId="Aanhef">
    <w:name w:val="Salutation"/>
    <w:basedOn w:val="Standaard"/>
    <w:next w:val="Standaard"/>
    <w:pPr>
      <w:spacing w:before="480" w:after="240"/>
    </w:pPr>
  </w:style>
  <w:style w:type="paragraph" w:styleId="Datum">
    <w:name w:val="Date"/>
    <w:basedOn w:val="Standaard"/>
    <w:next w:val="Standaard"/>
    <w:pPr>
      <w:spacing w:before="480" w:after="480"/>
    </w:pPr>
  </w:style>
  <w:style w:type="paragraph" w:customStyle="1" w:styleId="CCBijlage">
    <w:name w:val="CC:/Bijlage"/>
    <w:basedOn w:val="Standaard"/>
    <w:pPr>
      <w:tabs>
        <w:tab w:val="left" w:pos="1440"/>
      </w:tabs>
      <w:spacing w:after="240"/>
      <w:ind w:left="1440" w:hanging="1440"/>
    </w:pPr>
    <w:rPr>
      <w:lang w:bidi="nl-NL"/>
    </w:rPr>
  </w:style>
  <w:style w:type="paragraph" w:customStyle="1" w:styleId="Adresvangeadresseerde">
    <w:name w:val="Adres van geadresseerde"/>
    <w:basedOn w:val="Standaard"/>
    <w:rPr>
      <w:lang w:bidi="nl-NL"/>
    </w:rPr>
  </w:style>
  <w:style w:type="paragraph" w:customStyle="1" w:styleId="Adresvanafzender">
    <w:name w:val="Adres van afzender"/>
    <w:basedOn w:val="Standaard"/>
    <w:pPr>
      <w:ind w:left="4320"/>
      <w:jc w:val="right"/>
    </w:pPr>
    <w:rPr>
      <w:i/>
      <w:lang w:bidi="nl-NL"/>
    </w:rPr>
  </w:style>
  <w:style w:type="paragraph" w:customStyle="1" w:styleId="Naamvanafzender">
    <w:name w:val="Naam van afzender"/>
    <w:basedOn w:val="Standaard"/>
    <w:next w:val="Adresvanafzender"/>
    <w:pPr>
      <w:spacing w:before="240"/>
      <w:jc w:val="right"/>
    </w:pPr>
    <w:rPr>
      <w:b/>
      <w:bCs/>
      <w:i/>
      <w:iCs/>
      <w:color w:val="333399"/>
      <w:sz w:val="32"/>
      <w:szCs w:val="32"/>
      <w:lang w:bidi="nl-NL"/>
    </w:rPr>
  </w:style>
  <w:style w:type="character" w:customStyle="1" w:styleId="Tekensvooradresvanafzender">
    <w:name w:val="Tekens voor adres van afzender"/>
    <w:basedOn w:val="Standaardalinea-lettertype"/>
    <w:rPr>
      <w:rFonts w:ascii="Arial" w:hAnsi="Arial" w:cs="Arial" w:hint="default"/>
      <w:i/>
      <w:iCs w:val="0"/>
      <w:sz w:val="24"/>
      <w:szCs w:val="24"/>
      <w:lang w:val="nl-NL" w:eastAsia="nl-NL" w:bidi="nl-NL"/>
    </w:rPr>
  </w:style>
  <w:style w:type="character" w:customStyle="1" w:styleId="Tekensvoornaamvanafzender">
    <w:name w:val="Tekens voor naam van afzender"/>
    <w:basedOn w:val="Tekensvooradresvanafzender"/>
    <w:rPr>
      <w:rFonts w:ascii="Arial" w:hAnsi="Arial" w:cs="Arial" w:hint="default"/>
      <w:b/>
      <w:bCs/>
      <w:i/>
      <w:iCs/>
      <w:color w:val="333399"/>
      <w:sz w:val="32"/>
      <w:szCs w:val="32"/>
      <w:lang w:val="nl-NL" w:eastAsia="nl-NL" w:bidi="nl-NL"/>
    </w:rPr>
  </w:style>
  <w:style w:type="table" w:customStyle="1" w:styleId="Standaardtabel1">
    <w:name w:val="Standaardtabel1"/>
    <w:semiHidden/>
    <w:rPr>
      <w:lang w:val="nl-NL" w:eastAsia="nl-NL" w:bidi="nl-N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raster1">
    <w:name w:val="Tabelraster1"/>
    <w:basedOn w:val="Standaardtabel"/>
    <w:semiHidden/>
    <w:rPr>
      <w:lang w:val="nl-NL" w:eastAsia="nl-NL" w:bidi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55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ducativi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nuenSabine\AppData\Roaming\Microsoft\Templates\Begeleidend%20schrijven%20bij%20open%20sollicitatie%20(motief%20met%20blauwe%20lijn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AAB5ADF-15FF-495B-8C60-A490BC92C4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Begeleidend schrijven bij open sollicitatie (motief met blauwe lijnen).dotx</Template>
  <TotalTime>14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2</cp:revision>
  <cp:lastPrinted>2002-02-21T18:47:00Z</cp:lastPrinted>
  <dcterms:created xsi:type="dcterms:W3CDTF">2016-07-04T12:33:00Z</dcterms:created>
  <dcterms:modified xsi:type="dcterms:W3CDTF">2016-07-04T12:51:00Z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TC060914241043</vt:lpwstr>
  </property>
</Properties>
</file>